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B1B8B" w14:textId="77777777" w:rsidR="00DB7076" w:rsidRPr="005232BE" w:rsidRDefault="00DB7076" w:rsidP="00574111">
      <w:pPr>
        <w:pStyle w:val="FrontCoverTITLES"/>
      </w:pPr>
    </w:p>
    <w:p w14:paraId="649C887F" w14:textId="77777777" w:rsidR="00DA0B89" w:rsidRPr="005232BE" w:rsidRDefault="00DA0B89" w:rsidP="00574111">
      <w:pPr>
        <w:pStyle w:val="FrontCoverTITLES"/>
      </w:pPr>
    </w:p>
    <w:p w14:paraId="642D6AA5" w14:textId="77777777" w:rsidR="008F49D1" w:rsidRPr="00434E45" w:rsidRDefault="008F49D1" w:rsidP="00574111">
      <w:pPr>
        <w:pStyle w:val="FrontCoverTITLES"/>
        <w:rPr>
          <w:b/>
        </w:rPr>
      </w:pPr>
      <w:r w:rsidRPr="00434E45">
        <w:rPr>
          <w:b/>
        </w:rPr>
        <w:t>NEWCASTLE UNIVERSITY</w:t>
      </w:r>
    </w:p>
    <w:p w14:paraId="3D61151B" w14:textId="77777777" w:rsidR="00BF38B0" w:rsidRDefault="00BF38B0" w:rsidP="00574111">
      <w:pPr>
        <w:pStyle w:val="FrontCoverTITLES"/>
      </w:pPr>
    </w:p>
    <w:p w14:paraId="50738C7E" w14:textId="77777777" w:rsidR="00434E45" w:rsidRPr="00574111" w:rsidRDefault="00434E45" w:rsidP="00574111">
      <w:pPr>
        <w:pStyle w:val="FrontCoverTITLES"/>
      </w:pPr>
    </w:p>
    <w:p w14:paraId="7BE195E3" w14:textId="77777777" w:rsidR="00791DAE" w:rsidRPr="00574111" w:rsidRDefault="00D6735A" w:rsidP="00574111">
      <w:pPr>
        <w:pStyle w:val="FrontCoverTITLES"/>
      </w:pPr>
      <w:r>
        <w:rPr>
          <w:noProof/>
          <w:lang w:eastAsia="en-GB"/>
        </w:rPr>
        <mc:AlternateContent>
          <mc:Choice Requires="wps">
            <w:drawing>
              <wp:inline distT="0" distB="0" distL="0" distR="0" wp14:anchorId="789F156D" wp14:editId="411EB7FB">
                <wp:extent cx="4576445" cy="610870"/>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6445" cy="61087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0DBF9E5" w14:textId="4655B168" w:rsidR="00647EFE" w:rsidRDefault="00647EFE" w:rsidP="00574111">
                            <w:pPr>
                              <w:pStyle w:val="FrontCoverBORDERED"/>
                            </w:pPr>
                            <w:r>
                              <w:t xml:space="preserve">ASSESSMENT </w:t>
                            </w:r>
                            <w:r w:rsidR="003756D8">
                              <w:t>202</w:t>
                            </w:r>
                            <w:r w:rsidR="008619B2">
                              <w:t>3</w:t>
                            </w:r>
                            <w:r w:rsidR="003756D8">
                              <w:t>-2</w:t>
                            </w:r>
                            <w:r w:rsidR="008619B2">
                              <w:t>4</w:t>
                            </w:r>
                          </w:p>
                        </w:txbxContent>
                      </wps:txbx>
                      <wps:bodyPr rot="0" vert="horz" wrap="square" lIns="91440" tIns="45720" rIns="91440" bIns="45720" anchor="ctr" anchorCtr="0" upright="1">
                        <a:spAutoFit/>
                      </wps:bodyPr>
                    </wps:wsp>
                  </a:graphicData>
                </a:graphic>
              </wp:inline>
            </w:drawing>
          </mc:Choice>
          <mc:Fallback>
            <w:pict>
              <v:shapetype w14:anchorId="789F156D" id="_x0000_t202" coordsize="21600,21600" o:spt="202" path="m,l,21600r21600,l21600,xe">
                <v:stroke joinstyle="miter"/>
                <v:path gradientshapeok="t" o:connecttype="rect"/>
              </v:shapetype>
              <v:shape id="Text Box 1" o:spid="_x0000_s1026" type="#_x0000_t202" style="width:360.35pt;height:48.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" fillcolor="white [3201]" stroked="f" strokeweight=".5pt">
                <v:path arrowok="t"/>
                <v:textbox style="mso-fit-shape-to-text:t">
                  <w:txbxContent>
                    <w:p w14:paraId="30DBF9E5" w14:textId="4655B168" w:rsidR="00647EFE" w:rsidRDefault="00647EFE" w:rsidP="00574111">
                      <w:pPr>
                        <w:pStyle w:val="FrontCoverBORDERED"/>
                      </w:pPr>
                      <w:r>
                        <w:t xml:space="preserve">ASSESSMENT </w:t>
                      </w:r>
                      <w:r w:rsidR="003756D8">
                        <w:t>202</w:t>
                      </w:r>
                      <w:r w:rsidR="008619B2">
                        <w:t>3</w:t>
                      </w:r>
                      <w:r w:rsidR="003756D8">
                        <w:t>-2</w:t>
                      </w:r>
                      <w:r w:rsidR="008619B2">
                        <w:t>4</w:t>
                      </w:r>
                    </w:p>
                  </w:txbxContent>
                </v:textbox>
                <w10:anchorlock/>
              </v:shape>
            </w:pict>
          </mc:Fallback>
        </mc:AlternateContent>
      </w:r>
    </w:p>
    <w:p w14:paraId="184016AF" w14:textId="77777777" w:rsidR="009A5D10" w:rsidRPr="00574111" w:rsidRDefault="009A5D10" w:rsidP="00574111">
      <w:pPr>
        <w:pStyle w:val="FrontCoverTITLES"/>
      </w:pPr>
    </w:p>
    <w:p w14:paraId="6DB2FCBB" w14:textId="12517C67" w:rsidR="00BC41C7" w:rsidRPr="00BC41C7" w:rsidRDefault="002C1366" w:rsidP="00BC41C7">
      <w:pPr>
        <w:pStyle w:val="FrontCoverTITLES"/>
        <w:rPr>
          <w:b/>
        </w:rPr>
      </w:pPr>
      <w:r>
        <w:rPr>
          <w:b/>
          <w:bCs/>
        </w:rPr>
        <w:t>CSC8</w:t>
      </w:r>
      <w:r w:rsidR="00223A93">
        <w:rPr>
          <w:b/>
          <w:bCs/>
        </w:rPr>
        <w:t>015</w:t>
      </w:r>
      <w:r>
        <w:rPr>
          <w:b/>
          <w:bCs/>
        </w:rPr>
        <w:t xml:space="preserve"> </w:t>
      </w:r>
      <w:r w:rsidR="00223A93">
        <w:rPr>
          <w:b/>
          <w:bCs/>
        </w:rPr>
        <w:t>Cybers</w:t>
      </w:r>
      <w:r>
        <w:rPr>
          <w:b/>
          <w:bCs/>
        </w:rPr>
        <w:t>ecurity</w:t>
      </w:r>
    </w:p>
    <w:p w14:paraId="069684E1" w14:textId="77777777" w:rsidR="009A5D10" w:rsidRPr="00574111" w:rsidRDefault="009A5D10" w:rsidP="00574111">
      <w:pPr>
        <w:pStyle w:val="FrontCoverTITLES"/>
      </w:pPr>
      <w:bookmarkStart w:id="0" w:name="_GoBack"/>
      <w:bookmarkEnd w:id="0"/>
    </w:p>
    <w:p w14:paraId="5774516D" w14:textId="4B98C911" w:rsidR="00BC41C7" w:rsidRDefault="00BC41C7" w:rsidP="00BC41C7">
      <w:pPr>
        <w:pStyle w:val="FrontCoverTITLES"/>
        <w:jc w:val="both"/>
      </w:pPr>
      <w:r>
        <w:t xml:space="preserve">Submission </w:t>
      </w:r>
      <w:r w:rsidRPr="00710342">
        <w:rPr>
          <w:u w:val="single"/>
        </w:rPr>
        <w:t>deadline</w:t>
      </w:r>
      <w:r>
        <w:t xml:space="preserve">: </w:t>
      </w:r>
      <w:r w:rsidR="00FB7255" w:rsidRPr="005C3B73">
        <w:rPr>
          <w:b/>
          <w:bCs/>
        </w:rPr>
        <w:t>2</w:t>
      </w:r>
      <w:r w:rsidR="00FC2A5C">
        <w:rPr>
          <w:b/>
          <w:bCs/>
        </w:rPr>
        <w:t>3rd</w:t>
      </w:r>
      <w:r w:rsidR="00FB7255" w:rsidRPr="005C3B73">
        <w:rPr>
          <w:b/>
          <w:bCs/>
        </w:rPr>
        <w:t xml:space="preserve"> March 202</w:t>
      </w:r>
      <w:r w:rsidR="00E0171C">
        <w:rPr>
          <w:b/>
          <w:bCs/>
        </w:rPr>
        <w:t>4</w:t>
      </w:r>
      <w:r w:rsidR="005C3B73" w:rsidRPr="005C3B73">
        <w:rPr>
          <w:b/>
          <w:bCs/>
        </w:rPr>
        <w:t xml:space="preserve">, </w:t>
      </w:r>
      <w:r w:rsidR="003800BA">
        <w:rPr>
          <w:b/>
          <w:bCs/>
        </w:rPr>
        <w:t>2</w:t>
      </w:r>
      <w:r w:rsidR="005C3B73" w:rsidRPr="005C3B73">
        <w:rPr>
          <w:b/>
          <w:bCs/>
        </w:rPr>
        <w:t>.30pm</w:t>
      </w:r>
    </w:p>
    <w:p w14:paraId="6B0D5E55" w14:textId="77777777" w:rsidR="00FB7255" w:rsidRPr="007668CD" w:rsidRDefault="00FB7255" w:rsidP="00FB7255">
      <w:pPr>
        <w:pStyle w:val="FrontCoverTITLES"/>
        <w:jc w:val="both"/>
        <w:rPr>
          <w:sz w:val="28"/>
          <w:szCs w:val="21"/>
        </w:rPr>
      </w:pPr>
      <w:r w:rsidRPr="00A11E91">
        <w:rPr>
          <w:sz w:val="28"/>
          <w:szCs w:val="21"/>
        </w:rPr>
        <w:t xml:space="preserve">Submit your completed answer to the questions via </w:t>
      </w:r>
      <w:r w:rsidRPr="00A11E91">
        <w:rPr>
          <w:b/>
          <w:bCs/>
          <w:sz w:val="28"/>
          <w:szCs w:val="21"/>
        </w:rPr>
        <w:t>NESS</w:t>
      </w:r>
      <w:r w:rsidRPr="00A11E91">
        <w:rPr>
          <w:sz w:val="28"/>
          <w:szCs w:val="21"/>
        </w:rPr>
        <w:t xml:space="preserve">, as a </w:t>
      </w:r>
      <w:r w:rsidRPr="00A11E91">
        <w:rPr>
          <w:b/>
          <w:bCs/>
          <w:sz w:val="28"/>
          <w:szCs w:val="21"/>
        </w:rPr>
        <w:t xml:space="preserve">pdf </w:t>
      </w:r>
      <w:r w:rsidRPr="00A11E91">
        <w:rPr>
          <w:sz w:val="28"/>
          <w:szCs w:val="21"/>
        </w:rPr>
        <w:t>document.</w:t>
      </w:r>
      <w:r>
        <w:rPr>
          <w:sz w:val="28"/>
          <w:szCs w:val="21"/>
        </w:rPr>
        <w:t xml:space="preserve"> </w:t>
      </w:r>
    </w:p>
    <w:p w14:paraId="47575D02" w14:textId="77777777" w:rsidR="0059671B" w:rsidRDefault="0059671B" w:rsidP="0059671B">
      <w:pPr>
        <w:pStyle w:val="QuestionTEXT"/>
        <w:numPr>
          <w:ilvl w:val="0"/>
          <w:numId w:val="0"/>
        </w:numPr>
      </w:pPr>
    </w:p>
    <w:p w14:paraId="7D97E5F9" w14:textId="77777777" w:rsidR="0059671B" w:rsidRPr="0059671B" w:rsidRDefault="0059671B" w:rsidP="0059671B">
      <w:pPr>
        <w:pStyle w:val="QuestionTEXT"/>
        <w:numPr>
          <w:ilvl w:val="0"/>
          <w:numId w:val="0"/>
        </w:numPr>
        <w:rPr>
          <w:b/>
          <w:bCs/>
        </w:rPr>
      </w:pPr>
      <w:r w:rsidRPr="0059671B">
        <w:rPr>
          <w:b/>
          <w:bCs/>
        </w:rPr>
        <w:t>Instructions</w:t>
      </w:r>
    </w:p>
    <w:p w14:paraId="36B7B853" w14:textId="77777777" w:rsidR="00FB7255" w:rsidRDefault="00FB7255" w:rsidP="00FB7255">
      <w:pPr>
        <w:pStyle w:val="FrontCoverRUBRIC"/>
      </w:pPr>
      <w:r w:rsidRPr="000B17BB">
        <w:t xml:space="preserve">Answer </w:t>
      </w:r>
      <w:r>
        <w:t>ALL</w:t>
      </w:r>
      <w:r w:rsidRPr="000B17BB">
        <w:t xml:space="preserve"> questions</w:t>
      </w:r>
    </w:p>
    <w:p w14:paraId="41272896" w14:textId="281AE114" w:rsidR="00FB7255" w:rsidRDefault="00FB7255" w:rsidP="00FB7255">
      <w:pPr>
        <w:pStyle w:val="FrontCoverRUBRIC"/>
      </w:pPr>
      <w:r>
        <w:t>This assessment contributes 100% towards the total mark for this module. It is an individual exercise: no group work is required for the assessment.</w:t>
      </w:r>
    </w:p>
    <w:p w14:paraId="2A39979B" w14:textId="36F42A45" w:rsidR="005C3B73" w:rsidRDefault="005C3B73" w:rsidP="005C3B73">
      <w:pPr>
        <w:pStyle w:val="FrontCoverRUBRIC"/>
      </w:pPr>
      <w:r w:rsidRPr="000B17BB">
        <w:t>Marks shown are indicative only</w:t>
      </w:r>
    </w:p>
    <w:p w14:paraId="23829CE3" w14:textId="50066185" w:rsidR="005C3B73" w:rsidRPr="005C3B73" w:rsidRDefault="005C3B73" w:rsidP="005C3B73">
      <w:pPr>
        <w:rPr>
          <w:rFonts w:eastAsia="Times New Roman" w:cs="Arial"/>
        </w:rPr>
      </w:pPr>
      <w:r w:rsidRPr="0084417D">
        <w:rPr>
          <w:rFonts w:eastAsia="Times New Roman" w:cs="Arial"/>
        </w:rPr>
        <w:t xml:space="preserve">As for any University assessment, plagiarism will be considered as an assessment irregularity, and subject to disciplinary procedures. Please look at the guidelines: </w:t>
      </w:r>
    </w:p>
    <w:p w14:paraId="1F9D97C6" w14:textId="5C44E1BC" w:rsidR="00A448FA" w:rsidRDefault="00524A24" w:rsidP="00FB7255">
      <w:pPr>
        <w:pStyle w:val="FrontCoverRUBRIC"/>
      </w:pPr>
      <w:hyperlink r:id="rId8" w:history="1">
        <w:r w:rsidR="00A448FA" w:rsidRPr="005C3B73">
          <w:rPr>
            <w:rStyle w:val="Hyperlink"/>
          </w:rPr>
          <w:t>https://www.ncl.ac.uk/academic-skills-kit/good-academic-practice/plagiarism/</w:t>
        </w:r>
      </w:hyperlink>
    </w:p>
    <w:p w14:paraId="5A562C73" w14:textId="77777777" w:rsidR="005C3B73" w:rsidRPr="0084417D" w:rsidRDefault="005C3B73" w:rsidP="005C3B73">
      <w:pPr>
        <w:rPr>
          <w:rFonts w:eastAsia="Times New Roman" w:cs="Arial"/>
          <w:color w:val="000000" w:themeColor="text1"/>
        </w:rPr>
      </w:pPr>
      <w:r w:rsidRPr="0084417D">
        <w:rPr>
          <w:rFonts w:eastAsia="Times New Roman" w:cs="Arial"/>
          <w:color w:val="000000" w:themeColor="text1"/>
        </w:rPr>
        <w:t xml:space="preserve">In particular, be careful to cite properly bibliographic references. You can of course discuss your work with other students, but the work you submit must be individual. </w:t>
      </w:r>
    </w:p>
    <w:p w14:paraId="6757F4EB" w14:textId="77777777" w:rsidR="00FB7255" w:rsidRDefault="00FB7255" w:rsidP="00FB7255">
      <w:pPr>
        <w:pStyle w:val="QuestionNUMBER"/>
      </w:pPr>
      <w:r>
        <w:lastRenderedPageBreak/>
        <w:t>Question 1 – Videos of attack demonstrations (40%)</w:t>
      </w:r>
    </w:p>
    <w:p w14:paraId="345BC7A5" w14:textId="77777777" w:rsidR="00FB7255" w:rsidRDefault="00FB7255" w:rsidP="00FB7255">
      <w:pPr>
        <w:pStyle w:val="QuestionTEXT"/>
        <w:numPr>
          <w:ilvl w:val="0"/>
          <w:numId w:val="0"/>
        </w:numPr>
        <w:rPr>
          <w:b/>
          <w:bCs/>
        </w:rPr>
      </w:pPr>
      <w:r w:rsidRPr="00FB7483">
        <w:rPr>
          <w:b/>
          <w:bCs/>
        </w:rPr>
        <w:t>Learning Objective of the assessment</w:t>
      </w:r>
    </w:p>
    <w:p w14:paraId="4006CA7A" w14:textId="76A89AAE" w:rsidR="00FB7255" w:rsidRDefault="00FB7255" w:rsidP="00FB7255">
      <w:pPr>
        <w:pStyle w:val="QuestionTEXT"/>
        <w:numPr>
          <w:ilvl w:val="0"/>
          <w:numId w:val="0"/>
        </w:numPr>
      </w:pPr>
      <w:r>
        <w:t xml:space="preserve">As a security analyst, you must able to conduct concrete attacks on the system you are analysing, to test if some vulnerabilities are present or not. You must be able to use the relevant security tools and to develop the </w:t>
      </w:r>
      <w:r w:rsidRPr="00766482">
        <w:rPr>
          <w:i/>
          <w:iCs/>
        </w:rPr>
        <w:t>adversarial mindset</w:t>
      </w:r>
      <w:r>
        <w:t xml:space="preserve"> (i.e., thinking as an attacker). </w:t>
      </w:r>
    </w:p>
    <w:p w14:paraId="04679850" w14:textId="77777777" w:rsidR="005C3B73" w:rsidRDefault="005C3B73" w:rsidP="005C3B73">
      <w:pPr>
        <w:spacing w:after="200" w:line="276" w:lineRule="auto"/>
        <w:rPr>
          <w:b/>
          <w:bCs/>
        </w:rPr>
      </w:pPr>
    </w:p>
    <w:p w14:paraId="4C3127EA" w14:textId="68905707" w:rsidR="00AB1D58" w:rsidRPr="00FB7483" w:rsidRDefault="00AB1D58" w:rsidP="005C3B73">
      <w:pPr>
        <w:spacing w:after="200" w:line="276" w:lineRule="auto"/>
        <w:rPr>
          <w:b/>
          <w:bCs/>
        </w:rPr>
      </w:pPr>
      <w:r w:rsidRPr="00FB7483">
        <w:rPr>
          <w:b/>
          <w:bCs/>
        </w:rPr>
        <w:t>Instructions</w:t>
      </w:r>
    </w:p>
    <w:p w14:paraId="14D51447" w14:textId="77E70F5C" w:rsidR="00AB1D58" w:rsidRDefault="00AB1D58" w:rsidP="00AB1D58">
      <w:pPr>
        <w:pStyle w:val="QuestionTEXT"/>
        <w:numPr>
          <w:ilvl w:val="0"/>
          <w:numId w:val="0"/>
        </w:numPr>
      </w:pPr>
      <w:r>
        <w:t xml:space="preserve">The Canvas module contains a number of attack demonstrations you must perform and record. Your report must indicate the URL where the videos can be found (Stream, </w:t>
      </w:r>
      <w:proofErr w:type="spellStart"/>
      <w:r>
        <w:t>Youtube</w:t>
      </w:r>
      <w:proofErr w:type="spellEnd"/>
      <w:r>
        <w:t xml:space="preserve">), one video per attack. The tools to be used for the attacks are covered in the lecture material. </w:t>
      </w:r>
    </w:p>
    <w:p w14:paraId="4D779A38" w14:textId="18302369" w:rsidR="00AB1D58" w:rsidRDefault="00AB1D58" w:rsidP="00AB1D58">
      <w:pPr>
        <w:pStyle w:val="QuestionTEXT"/>
        <w:numPr>
          <w:ilvl w:val="0"/>
          <w:numId w:val="0"/>
        </w:numPr>
      </w:pPr>
      <w:r>
        <w:t xml:space="preserve">Guidance on how to record your screen is provided on Canvas. </w:t>
      </w:r>
    </w:p>
    <w:p w14:paraId="09CB2520" w14:textId="4F09F892" w:rsidR="005E1E4D" w:rsidRDefault="005E1E4D" w:rsidP="00AB1D58">
      <w:pPr>
        <w:pStyle w:val="QuestionTEXT"/>
        <w:numPr>
          <w:ilvl w:val="0"/>
          <w:numId w:val="0"/>
        </w:numPr>
      </w:pPr>
      <w:r w:rsidRPr="005E1E4D">
        <w:rPr>
          <w:b/>
          <w:bCs/>
          <w:u w:val="single"/>
        </w:rPr>
        <w:t>Only a link to the video</w:t>
      </w:r>
      <w:r w:rsidRPr="005E1E4D">
        <w:rPr>
          <w:b/>
          <w:bCs/>
        </w:rPr>
        <w:t xml:space="preserve"> </w:t>
      </w:r>
      <w:r>
        <w:t>will be accepted, please do not send us a video file.</w:t>
      </w:r>
    </w:p>
    <w:p w14:paraId="0064398E" w14:textId="77777777" w:rsidR="00AB1D58" w:rsidRPr="00FB7483" w:rsidRDefault="00AB1D58" w:rsidP="00AB1D58">
      <w:pPr>
        <w:pStyle w:val="QuestionTEXT"/>
        <w:numPr>
          <w:ilvl w:val="0"/>
          <w:numId w:val="0"/>
        </w:numPr>
        <w:ind w:left="360"/>
      </w:pPr>
    </w:p>
    <w:p w14:paraId="20009C95" w14:textId="77777777" w:rsidR="00AB1D58" w:rsidRPr="00BF47ED" w:rsidRDefault="00AB1D58" w:rsidP="00AB1D58">
      <w:pPr>
        <w:pStyle w:val="QuestionTEXT"/>
      </w:pPr>
      <w:r w:rsidRPr="0070027C">
        <w:rPr>
          <w:b/>
          <w:bCs/>
        </w:rPr>
        <w:t>Marking criteria for the video demonstrations</w:t>
      </w:r>
      <w:r w:rsidRPr="00BF47ED">
        <w:t xml:space="preserve">. </w:t>
      </w:r>
    </w:p>
    <w:p w14:paraId="5283C91C" w14:textId="77777777" w:rsidR="00AB1D58" w:rsidRDefault="00AB1D58" w:rsidP="00AB1D58">
      <w:pPr>
        <w:pStyle w:val="QuestionTEXT"/>
        <w:numPr>
          <w:ilvl w:val="0"/>
          <w:numId w:val="45"/>
        </w:numPr>
      </w:pPr>
      <w:r w:rsidRPr="0070027C">
        <w:rPr>
          <w:b/>
          <w:bCs/>
        </w:rPr>
        <w:t>Success of the attack</w:t>
      </w:r>
      <w:r w:rsidRPr="00BF47ED">
        <w:t xml:space="preserve">. </w:t>
      </w:r>
      <w:r w:rsidRPr="00BF47ED">
        <w:rPr>
          <w:bCs/>
        </w:rPr>
        <w:t xml:space="preserve">To score high marks, it must be clear from the video that the attack was successful as specified by the specification. Partial marks can be awarded for incomplete attacks if they are accompanied with an explanation of what does not work. </w:t>
      </w:r>
    </w:p>
    <w:p w14:paraId="24C71C41" w14:textId="77777777" w:rsidR="00AB1D58" w:rsidRPr="00BF47ED" w:rsidRDefault="00AB1D58" w:rsidP="00AB1D58">
      <w:pPr>
        <w:pStyle w:val="QuestionTEXT"/>
        <w:numPr>
          <w:ilvl w:val="0"/>
          <w:numId w:val="45"/>
        </w:numPr>
      </w:pPr>
      <w:r>
        <w:rPr>
          <w:b/>
          <w:bCs/>
        </w:rPr>
        <w:lastRenderedPageBreak/>
        <w:t>Clarity</w:t>
      </w:r>
      <w:r w:rsidRPr="00BF47ED">
        <w:t xml:space="preserve">: </w:t>
      </w:r>
      <w:r w:rsidRPr="0070027C">
        <w:rPr>
          <w:bCs/>
        </w:rPr>
        <w:t xml:space="preserve">To score high marks, the video must be clearly presented, concise and focusing on the specific aspects of the attack. </w:t>
      </w:r>
    </w:p>
    <w:p w14:paraId="3D42F155" w14:textId="77777777" w:rsidR="00AB1D58" w:rsidRPr="00FB7483" w:rsidRDefault="00AB1D58" w:rsidP="00FB7255">
      <w:pPr>
        <w:pStyle w:val="QuestionTEXT"/>
        <w:numPr>
          <w:ilvl w:val="0"/>
          <w:numId w:val="0"/>
        </w:numPr>
      </w:pPr>
    </w:p>
    <w:p w14:paraId="59CDB8B5" w14:textId="7645308F" w:rsidR="00AB1D58" w:rsidRPr="00E903ED" w:rsidRDefault="005C3B73" w:rsidP="005C3B73">
      <w:pPr>
        <w:spacing w:after="200" w:line="276" w:lineRule="auto"/>
        <w:rPr>
          <w:b/>
          <w:bCs/>
        </w:rPr>
      </w:pPr>
      <w:r>
        <w:rPr>
          <w:b/>
          <w:bCs/>
        </w:rPr>
        <w:br w:type="page"/>
      </w:r>
      <w:r w:rsidR="00AB1D58" w:rsidRPr="00E903ED">
        <w:rPr>
          <w:b/>
          <w:bCs/>
        </w:rPr>
        <w:lastRenderedPageBreak/>
        <w:t>Question 2 – Security Analysis Methods (60%)</w:t>
      </w:r>
    </w:p>
    <w:p w14:paraId="4433D21E" w14:textId="77777777" w:rsidR="00AB1D58" w:rsidRDefault="00AB1D58" w:rsidP="00AB1D58">
      <w:pPr>
        <w:pStyle w:val="QuestionTEXT"/>
        <w:numPr>
          <w:ilvl w:val="0"/>
          <w:numId w:val="0"/>
        </w:numPr>
        <w:rPr>
          <w:b/>
          <w:bCs/>
        </w:rPr>
      </w:pPr>
      <w:r w:rsidRPr="00FB7483">
        <w:rPr>
          <w:b/>
          <w:bCs/>
        </w:rPr>
        <w:t>Learning Objective of the assessment</w:t>
      </w:r>
    </w:p>
    <w:p w14:paraId="1310A4FD" w14:textId="51106DEB" w:rsidR="00AB1D58" w:rsidRDefault="00AB1D58" w:rsidP="00AB1D58">
      <w:pPr>
        <w:pStyle w:val="QuestionTEXT"/>
        <w:numPr>
          <w:ilvl w:val="0"/>
          <w:numId w:val="0"/>
        </w:numPr>
      </w:pPr>
      <w:r>
        <w:t xml:space="preserve">As a security analyst, you must be able to design and justify an analysis strategy when considering a system, before actually conducting the attack. You must </w:t>
      </w:r>
      <w:r w:rsidR="005C3B73">
        <w:t>consider</w:t>
      </w:r>
      <w:r>
        <w:t xml:space="preserve"> ethical and professional aspects and assess the potential effectiveness of the tools they want to use for a specific context. </w:t>
      </w:r>
    </w:p>
    <w:p w14:paraId="71BECB27" w14:textId="77777777" w:rsidR="009B7B93" w:rsidRPr="0059671B" w:rsidRDefault="009B7B93" w:rsidP="009B7B93">
      <w:pPr>
        <w:pStyle w:val="QuestionTEXT"/>
        <w:numPr>
          <w:ilvl w:val="0"/>
          <w:numId w:val="0"/>
        </w:numPr>
        <w:rPr>
          <w:b/>
          <w:bCs/>
        </w:rPr>
      </w:pPr>
      <w:r w:rsidRPr="0059671B">
        <w:rPr>
          <w:b/>
          <w:bCs/>
        </w:rPr>
        <w:t>Instructions</w:t>
      </w:r>
    </w:p>
    <w:p w14:paraId="3F847AD3" w14:textId="56F621A0" w:rsidR="009B7B93" w:rsidRDefault="009B7B93" w:rsidP="009B7B93">
      <w:pPr>
        <w:pStyle w:val="QuestionTEXT"/>
        <w:numPr>
          <w:ilvl w:val="0"/>
          <w:numId w:val="0"/>
        </w:numPr>
      </w:pPr>
      <w:r>
        <w:t>For each of the case studies below, design and justify a security analysis method in a report (</w:t>
      </w:r>
      <w:r w:rsidRPr="000E6D39">
        <w:rPr>
          <w:b/>
          <w:bCs/>
        </w:rPr>
        <w:t>400 words max</w:t>
      </w:r>
      <w:r w:rsidR="000E6D39">
        <w:rPr>
          <w:b/>
          <w:bCs/>
        </w:rPr>
        <w:t xml:space="preserve"> per report</w:t>
      </w:r>
      <w:r>
        <w:t xml:space="preserve">). This report must be written as if you were asked by a client or stakeholder of a specific system to explain which security analysis method you would use for that specific system. Case studies might use systems and concepts not covered in the lecture material, thus mimicking the fact that no security analysist is aware of all systems existing in the wild. It is your responsibility to find information relevant to these systems. In some cases, you might have to make some assumptions on how these systems are organised or used. In this case, it is expected you will justify your assumptions based on your understanding of the context. </w:t>
      </w:r>
    </w:p>
    <w:p w14:paraId="58E7F756" w14:textId="77777777" w:rsidR="009B7B93" w:rsidRPr="009B7B93" w:rsidRDefault="009B7B93" w:rsidP="009B7B93">
      <w:pPr>
        <w:pStyle w:val="QuestionTEXT"/>
        <w:numPr>
          <w:ilvl w:val="0"/>
          <w:numId w:val="0"/>
        </w:numPr>
      </w:pPr>
    </w:p>
    <w:p w14:paraId="2FF866A0" w14:textId="77777777" w:rsidR="00887F48" w:rsidRPr="00887F48" w:rsidRDefault="00887F48" w:rsidP="00887F48">
      <w:pPr>
        <w:rPr>
          <w:rFonts w:eastAsia="Times New Roman" w:cs="Arial"/>
          <w:b/>
          <w:color w:val="000000" w:themeColor="text1"/>
        </w:rPr>
      </w:pPr>
      <w:r w:rsidRPr="00887F48">
        <w:rPr>
          <w:rFonts w:eastAsia="Times New Roman" w:cs="Arial"/>
          <w:b/>
          <w:color w:val="000000" w:themeColor="text1"/>
        </w:rPr>
        <w:t xml:space="preserve">Marking criteria for the analysis methods. </w:t>
      </w:r>
    </w:p>
    <w:p w14:paraId="6785D85F" w14:textId="77777777" w:rsidR="00887F48" w:rsidRPr="00887F48" w:rsidRDefault="00887F48" w:rsidP="0054279E">
      <w:pPr>
        <w:pStyle w:val="QuestionTEXT"/>
        <w:numPr>
          <w:ilvl w:val="0"/>
          <w:numId w:val="0"/>
        </w:numPr>
        <w:ind w:left="360" w:hanging="360"/>
      </w:pPr>
      <w:r w:rsidRPr="00887F48">
        <w:t xml:space="preserve">Each report is marked individually, following a marking scheme divided in the following categories: </w:t>
      </w:r>
    </w:p>
    <w:p w14:paraId="14CAA2F5" w14:textId="77777777" w:rsidR="00887F48" w:rsidRPr="00887F48" w:rsidRDefault="00887F48" w:rsidP="00887F48">
      <w:pPr>
        <w:pStyle w:val="QuestionTEXT"/>
      </w:pPr>
      <w:r w:rsidRPr="00887F48">
        <w:rPr>
          <w:b/>
        </w:rPr>
        <w:t>Risk Methodology</w:t>
      </w:r>
      <w:r w:rsidRPr="00887F48">
        <w:t xml:space="preserve">: To score high marks, the report should explain the risk methodology appropriate for the case-study, providing examples wherever appropriate. </w:t>
      </w:r>
    </w:p>
    <w:p w14:paraId="3CDA60CE" w14:textId="77777777" w:rsidR="00887F48" w:rsidRPr="00887F48" w:rsidRDefault="00887F48" w:rsidP="00887F48">
      <w:pPr>
        <w:pStyle w:val="QuestionTEXT"/>
      </w:pPr>
      <w:r w:rsidRPr="00887F48">
        <w:rPr>
          <w:b/>
        </w:rPr>
        <w:lastRenderedPageBreak/>
        <w:t>Appropriateness of the tools</w:t>
      </w:r>
      <w:r w:rsidRPr="00887F48">
        <w:t xml:space="preserve">: To score high marks, the different tools selected should be the most appropriate to the case study. </w:t>
      </w:r>
    </w:p>
    <w:p w14:paraId="20C08379" w14:textId="77777777" w:rsidR="00887F48" w:rsidRPr="00887F48" w:rsidRDefault="00887F48" w:rsidP="00887F48">
      <w:pPr>
        <w:pStyle w:val="QuestionTEXT"/>
      </w:pPr>
      <w:r w:rsidRPr="00887F48">
        <w:rPr>
          <w:b/>
        </w:rPr>
        <w:t>Reflection on strengths/weaknesses</w:t>
      </w:r>
      <w:r w:rsidRPr="00887F48">
        <w:t xml:space="preserve">: To score high marks, the report should identify and assess the strengths and weakness of the proposed analysis method. </w:t>
      </w:r>
    </w:p>
    <w:p w14:paraId="14807B1F" w14:textId="77777777" w:rsidR="00887F48" w:rsidRPr="00887F48" w:rsidRDefault="00887F48" w:rsidP="00887F48">
      <w:pPr>
        <w:pStyle w:val="QuestionTEXT"/>
      </w:pPr>
      <w:r w:rsidRPr="00887F48">
        <w:rPr>
          <w:b/>
        </w:rPr>
        <w:t>Awareness of the context</w:t>
      </w:r>
      <w:r w:rsidRPr="00887F48">
        <w:t>: To score high marks, the report</w:t>
      </w:r>
      <w:r>
        <w:t xml:space="preserve"> </w:t>
      </w:r>
      <w:r w:rsidR="00915BC6">
        <w:t xml:space="preserve">should use </w:t>
      </w:r>
      <w:r w:rsidR="000F260B">
        <w:t>material beyond the module</w:t>
      </w:r>
      <w:r w:rsidR="00915BC6">
        <w:t xml:space="preserve"> relevant to the case. </w:t>
      </w:r>
    </w:p>
    <w:p w14:paraId="1FB079CC" w14:textId="77777777" w:rsidR="009B7B93" w:rsidRPr="009B7B93" w:rsidRDefault="00887F48" w:rsidP="001068E6">
      <w:pPr>
        <w:pStyle w:val="QuestionTEXT"/>
        <w:rPr>
          <w:bCs/>
        </w:rPr>
      </w:pPr>
      <w:r w:rsidRPr="00887F48">
        <w:rPr>
          <w:b/>
        </w:rPr>
        <w:t>Presentation</w:t>
      </w:r>
      <w:r w:rsidRPr="00887F48">
        <w:t>: To score high marks, the report must emphasise the key points, look professional, and be pleasant to read.</w:t>
      </w:r>
    </w:p>
    <w:p w14:paraId="200016A7" w14:textId="2E9B87AB" w:rsidR="00887F48" w:rsidRPr="00097D2B" w:rsidRDefault="00887F48" w:rsidP="009B7B93">
      <w:pPr>
        <w:pStyle w:val="QuestionTEXT"/>
        <w:numPr>
          <w:ilvl w:val="0"/>
          <w:numId w:val="0"/>
        </w:numPr>
        <w:ind w:left="360"/>
        <w:rPr>
          <w:bCs/>
        </w:rPr>
      </w:pPr>
      <w:r w:rsidRPr="00887F48">
        <w:t xml:space="preserve">  </w:t>
      </w:r>
    </w:p>
    <w:p w14:paraId="55C169CC" w14:textId="6862BA8C" w:rsidR="009B7B93" w:rsidRPr="009B7B93" w:rsidRDefault="009B7B93" w:rsidP="009B7B93">
      <w:pPr>
        <w:pStyle w:val="QuestionTEXT"/>
        <w:numPr>
          <w:ilvl w:val="0"/>
          <w:numId w:val="0"/>
        </w:numPr>
        <w:ind w:left="360"/>
        <w:rPr>
          <w:b/>
          <w:bCs/>
          <w:u w:val="single"/>
        </w:rPr>
      </w:pPr>
      <w:r w:rsidRPr="009B7B93">
        <w:rPr>
          <w:b/>
          <w:bCs/>
          <w:u w:val="single"/>
        </w:rPr>
        <w:t xml:space="preserve">Case study 1- Network Security </w:t>
      </w:r>
    </w:p>
    <w:p w14:paraId="78049E6F" w14:textId="77777777" w:rsidR="009B7B93" w:rsidRDefault="009B7B93" w:rsidP="009B7B93">
      <w:pPr>
        <w:pStyle w:val="QuestionTEXT"/>
        <w:numPr>
          <w:ilvl w:val="0"/>
          <w:numId w:val="0"/>
        </w:numPr>
        <w:ind w:left="360"/>
      </w:pPr>
      <w:r w:rsidRPr="00887F48">
        <w:t xml:space="preserve">A University is deploying a sensor network to transform their main building into a smart building, following the approach done at Newcastle University with the Urban Sciences Building and the Urban Observatory. </w:t>
      </w:r>
      <w:hyperlink r:id="rId9" w:history="1">
        <w:r w:rsidRPr="00F477B5">
          <w:rPr>
            <w:rStyle w:val="Hyperlink"/>
            <w:rFonts w:cs="Arial"/>
          </w:rPr>
          <w:t>https://3d.usb.urbanobservatory.ac.uk</w:t>
        </w:r>
      </w:hyperlink>
    </w:p>
    <w:p w14:paraId="0AFB5464" w14:textId="77777777" w:rsidR="009B7B93" w:rsidRPr="00887F48" w:rsidRDefault="009B7B93" w:rsidP="009B7B93">
      <w:pPr>
        <w:ind w:left="360"/>
        <w:jc w:val="both"/>
        <w:rPr>
          <w:rFonts w:cs="Arial"/>
        </w:rPr>
      </w:pPr>
      <w:r w:rsidRPr="00887F48">
        <w:t xml:space="preserve">More specifically, the University will deploy 1000 sensors across the building, which will be wired using the KNX protocol to </w:t>
      </w:r>
      <w:proofErr w:type="spellStart"/>
      <w:r w:rsidRPr="00887F48">
        <w:t>BACNet</w:t>
      </w:r>
      <w:proofErr w:type="spellEnd"/>
      <w:r w:rsidRPr="00887F48">
        <w:t xml:space="preserve"> controllers, connected to the main building management system using the IP network already present in</w:t>
      </w:r>
      <w:r>
        <w:t xml:space="preserve"> </w:t>
      </w:r>
      <w:r w:rsidRPr="00887F48">
        <w:rPr>
          <w:rFonts w:cs="Arial"/>
        </w:rPr>
        <w:t xml:space="preserve">the building. The main objective of these sensors is to capture CO2 to analyse how the building is being utilised. </w:t>
      </w:r>
    </w:p>
    <w:p w14:paraId="66E149AE" w14:textId="77777777" w:rsidR="009B7B93" w:rsidRDefault="009B7B93" w:rsidP="009B7B93">
      <w:pPr>
        <w:ind w:left="360"/>
        <w:rPr>
          <w:rFonts w:cs="Arial"/>
        </w:rPr>
      </w:pPr>
      <w:r w:rsidRPr="00887F48">
        <w:rPr>
          <w:rFonts w:cs="Arial"/>
        </w:rPr>
        <w:t xml:space="preserve">Describe a method to analyse the security of this network of sensors. </w:t>
      </w:r>
    </w:p>
    <w:p w14:paraId="6BD491BE" w14:textId="77777777" w:rsidR="009B7B93" w:rsidRDefault="009B7B93" w:rsidP="009B7B93">
      <w:pPr>
        <w:rPr>
          <w:rFonts w:cs="Arial"/>
        </w:rPr>
      </w:pPr>
    </w:p>
    <w:p w14:paraId="54E817B0" w14:textId="77777777" w:rsidR="009B7B93" w:rsidRPr="001C0435" w:rsidRDefault="009B7B93" w:rsidP="009B7B93">
      <w:pPr>
        <w:ind w:firstLine="360"/>
        <w:rPr>
          <w:rFonts w:cs="Arial"/>
          <w:b/>
          <w:bCs/>
          <w:u w:val="single"/>
        </w:rPr>
      </w:pPr>
      <w:r w:rsidRPr="001C0435">
        <w:rPr>
          <w:rFonts w:cs="Arial"/>
          <w:b/>
          <w:bCs/>
          <w:u w:val="single"/>
        </w:rPr>
        <w:lastRenderedPageBreak/>
        <w:t xml:space="preserve">Case study 2: Web-application Security </w:t>
      </w:r>
    </w:p>
    <w:p w14:paraId="7A40037E" w14:textId="3691AC7A" w:rsidR="009B7B93" w:rsidRPr="001C0435" w:rsidRDefault="009B7B93" w:rsidP="009B7B93">
      <w:pPr>
        <w:ind w:left="360"/>
        <w:jc w:val="both"/>
        <w:rPr>
          <w:rFonts w:cs="Arial"/>
        </w:rPr>
      </w:pPr>
      <w:r w:rsidRPr="001C0435">
        <w:rPr>
          <w:rFonts w:cs="Arial"/>
        </w:rPr>
        <w:t xml:space="preserve">To facilitate the management of sensors, the University deploys a Web Server allowing to register a new sensor, to monitor the status of existing sensors. The server is deployed as </w:t>
      </w:r>
      <w:r>
        <w:rPr>
          <w:rFonts w:cs="Arial"/>
        </w:rPr>
        <w:t xml:space="preserve">a </w:t>
      </w:r>
      <w:r w:rsidRPr="001C0435">
        <w:rPr>
          <w:rFonts w:cs="Arial"/>
        </w:rPr>
        <w:t xml:space="preserve">virtual machine in the Azure infrastructure managed by the University. Networking only allows access to this server from machines located within the local network of the University. The server is based on Ubuntu, with an Apache 2 server, running a MySQL database managed by </w:t>
      </w:r>
      <w:proofErr w:type="spellStart"/>
      <w:r w:rsidRPr="001C0435">
        <w:rPr>
          <w:rFonts w:cs="Arial"/>
        </w:rPr>
        <w:t>PhP</w:t>
      </w:r>
      <w:proofErr w:type="spellEnd"/>
      <w:r w:rsidRPr="001C0435">
        <w:rPr>
          <w:rFonts w:cs="Arial"/>
        </w:rPr>
        <w:t xml:space="preserve"> scripts. </w:t>
      </w:r>
    </w:p>
    <w:p w14:paraId="04D2ED4A" w14:textId="77777777" w:rsidR="009B7B93" w:rsidRPr="001C0435" w:rsidRDefault="009B7B93" w:rsidP="009B7B93">
      <w:pPr>
        <w:ind w:firstLine="360"/>
        <w:rPr>
          <w:rFonts w:cs="Arial"/>
        </w:rPr>
      </w:pPr>
      <w:r w:rsidRPr="001C0435">
        <w:rPr>
          <w:rFonts w:cs="Arial"/>
        </w:rPr>
        <w:t xml:space="preserve">Describe a method to analyse the security of this server. </w:t>
      </w:r>
    </w:p>
    <w:p w14:paraId="303E6912" w14:textId="2CC48A53" w:rsidR="0084766F" w:rsidRPr="0084766F" w:rsidRDefault="0084766F" w:rsidP="009B7B93">
      <w:pPr>
        <w:pStyle w:val="QuestionTEXT"/>
        <w:numPr>
          <w:ilvl w:val="0"/>
          <w:numId w:val="0"/>
        </w:numPr>
        <w:rPr>
          <w:lang w:val="en-US"/>
        </w:rPr>
      </w:pPr>
    </w:p>
    <w:sectPr w:rsidR="0084766F" w:rsidRPr="0084766F" w:rsidSect="00B568C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A095E" w14:textId="77777777" w:rsidR="00524A24" w:rsidRDefault="00524A24" w:rsidP="00F03145">
      <w:r>
        <w:separator/>
      </w:r>
    </w:p>
    <w:p w14:paraId="00962A21" w14:textId="77777777" w:rsidR="00524A24" w:rsidRDefault="00524A24"/>
    <w:p w14:paraId="1BDAD256" w14:textId="77777777" w:rsidR="00524A24" w:rsidRDefault="00524A24"/>
  </w:endnote>
  <w:endnote w:type="continuationSeparator" w:id="0">
    <w:p w14:paraId="5CCF8AA4" w14:textId="77777777" w:rsidR="00524A24" w:rsidRDefault="00524A24" w:rsidP="00F03145">
      <w:r>
        <w:continuationSeparator/>
      </w:r>
    </w:p>
    <w:p w14:paraId="21069BE5" w14:textId="77777777" w:rsidR="00524A24" w:rsidRDefault="00524A24"/>
    <w:p w14:paraId="159767FA" w14:textId="77777777" w:rsidR="00524A24" w:rsidRDefault="00524A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00000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F5D91" w14:textId="77777777" w:rsidR="00531E50" w:rsidRDefault="00531E50" w:rsidP="00900293">
    <w:pPr>
      <w:jc w:val="center"/>
    </w:pPr>
    <w:r>
      <w:t xml:space="preserve">Page </w:t>
    </w:r>
    <w:r w:rsidR="00EF279D">
      <w:fldChar w:fldCharType="begin"/>
    </w:r>
    <w:r>
      <w:instrText xml:space="preserve"> PAGE  \* Arabic  \* MERGEFORMAT </w:instrText>
    </w:r>
    <w:r w:rsidR="00EF279D">
      <w:fldChar w:fldCharType="separate"/>
    </w:r>
    <w:r w:rsidR="00710342">
      <w:rPr>
        <w:noProof/>
      </w:rPr>
      <w:t>2</w:t>
    </w:r>
    <w:r w:rsidR="00EF279D">
      <w:fldChar w:fldCharType="end"/>
    </w:r>
    <w:r>
      <w:t xml:space="preserve"> of </w:t>
    </w:r>
    <w:r w:rsidR="00EA4B8B">
      <w:rPr>
        <w:noProof/>
      </w:rPr>
      <w:fldChar w:fldCharType="begin"/>
    </w:r>
    <w:r w:rsidR="00EA4B8B">
      <w:rPr>
        <w:noProof/>
      </w:rPr>
      <w:instrText xml:space="preserve"> NUMPAGES  \* Arabic  \* MERGEFORMAT </w:instrText>
    </w:r>
    <w:r w:rsidR="00EA4B8B">
      <w:rPr>
        <w:noProof/>
      </w:rPr>
      <w:fldChar w:fldCharType="separate"/>
    </w:r>
    <w:r w:rsidR="00710342">
      <w:rPr>
        <w:noProof/>
      </w:rPr>
      <w:t>8</w:t>
    </w:r>
    <w:r w:rsidR="00EA4B8B">
      <w:rPr>
        <w:noProof/>
      </w:rPr>
      <w:fldChar w:fldCharType="end"/>
    </w:r>
  </w:p>
  <w:p w14:paraId="7C454F6D" w14:textId="77777777" w:rsidR="005C28D3" w:rsidRDefault="005C28D3"/>
  <w:p w14:paraId="0A04FAF1" w14:textId="77777777" w:rsidR="005C28D3" w:rsidRDefault="005C28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E08CD" w14:textId="77777777" w:rsidR="00531E50" w:rsidRDefault="00531E50" w:rsidP="00900293">
    <w:pPr>
      <w:tabs>
        <w:tab w:val="center" w:pos="4513"/>
        <w:tab w:val="right" w:pos="9026"/>
      </w:tabs>
      <w:jc w:val="center"/>
    </w:pPr>
    <w:r w:rsidRPr="00B568C8">
      <w:t xml:space="preserve">Page </w:t>
    </w:r>
    <w:r w:rsidR="00EF279D" w:rsidRPr="00B568C8">
      <w:fldChar w:fldCharType="begin"/>
    </w:r>
    <w:r w:rsidRPr="00B568C8">
      <w:instrText xml:space="preserve"> PAGE  \* Arabic  \* MERGEFORMAT </w:instrText>
    </w:r>
    <w:r w:rsidR="00EF279D" w:rsidRPr="00B568C8">
      <w:fldChar w:fldCharType="separate"/>
    </w:r>
    <w:r w:rsidR="00710342">
      <w:rPr>
        <w:noProof/>
      </w:rPr>
      <w:t>7</w:t>
    </w:r>
    <w:r w:rsidR="00EF279D" w:rsidRPr="00B568C8">
      <w:fldChar w:fldCharType="end"/>
    </w:r>
    <w:r w:rsidRPr="00B568C8">
      <w:t xml:space="preserve"> of </w:t>
    </w:r>
    <w:r w:rsidR="00EA4B8B">
      <w:rPr>
        <w:noProof/>
      </w:rPr>
      <w:fldChar w:fldCharType="begin"/>
    </w:r>
    <w:r w:rsidR="00EA4B8B">
      <w:rPr>
        <w:noProof/>
      </w:rPr>
      <w:instrText xml:space="preserve"> NUMPAGES  \* Arabic  \* MERGEFORMAT </w:instrText>
    </w:r>
    <w:r w:rsidR="00EA4B8B">
      <w:rPr>
        <w:noProof/>
      </w:rPr>
      <w:fldChar w:fldCharType="separate"/>
    </w:r>
    <w:r w:rsidR="00710342">
      <w:rPr>
        <w:noProof/>
      </w:rPr>
      <w:t>8</w:t>
    </w:r>
    <w:r w:rsidR="00EA4B8B">
      <w:rPr>
        <w:noProof/>
      </w:rPr>
      <w:fldChar w:fldCharType="end"/>
    </w:r>
  </w:p>
  <w:p w14:paraId="4E846E06" w14:textId="77777777" w:rsidR="005C28D3" w:rsidRDefault="005C28D3"/>
  <w:p w14:paraId="497DB5F2" w14:textId="77777777" w:rsidR="005C28D3" w:rsidRDefault="005C28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11469" w14:textId="77777777" w:rsidR="00531E50" w:rsidRPr="00B568C8" w:rsidRDefault="00531E50" w:rsidP="00B568C8">
    <w:pPr>
      <w:jc w:val="right"/>
      <w:rPr>
        <w:i/>
      </w:rPr>
    </w:pPr>
    <w:r w:rsidRPr="00B568C8">
      <w:rPr>
        <w:i/>
      </w:rPr>
      <w:t>[Turn Over]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0D77A" w14:textId="77777777" w:rsidR="00524A24" w:rsidRDefault="00524A24" w:rsidP="00F03145">
      <w:r>
        <w:separator/>
      </w:r>
    </w:p>
    <w:p w14:paraId="231708F0" w14:textId="77777777" w:rsidR="00524A24" w:rsidRDefault="00524A24"/>
    <w:p w14:paraId="45BE99B5" w14:textId="77777777" w:rsidR="00524A24" w:rsidRDefault="00524A24"/>
  </w:footnote>
  <w:footnote w:type="continuationSeparator" w:id="0">
    <w:p w14:paraId="076E1814" w14:textId="77777777" w:rsidR="00524A24" w:rsidRDefault="00524A24" w:rsidP="00F03145">
      <w:r>
        <w:continuationSeparator/>
      </w:r>
    </w:p>
    <w:p w14:paraId="259E5BFC" w14:textId="77777777" w:rsidR="00524A24" w:rsidRDefault="00524A24"/>
    <w:p w14:paraId="473B862C" w14:textId="77777777" w:rsidR="00524A24" w:rsidRDefault="00524A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7EB92" w14:textId="3E9930F9" w:rsidR="00531E50" w:rsidRPr="00900293" w:rsidRDefault="00B84017" w:rsidP="00900293">
    <w:pPr>
      <w:pStyle w:val="Header"/>
      <w:rPr>
        <w:b/>
      </w:rPr>
    </w:pPr>
    <w:r>
      <w:rPr>
        <w:b/>
      </w:rPr>
      <w:t>[</w:t>
    </w:r>
    <w:r w:rsidR="00880C85">
      <w:rPr>
        <w:b/>
      </w:rPr>
      <w:t>CSC8</w:t>
    </w:r>
    <w:r w:rsidR="00223A93">
      <w:rPr>
        <w:b/>
      </w:rPr>
      <w:t>015</w:t>
    </w:r>
    <w:r>
      <w:rPr>
        <w:b/>
      </w:rPr>
      <w:t>]</w:t>
    </w:r>
  </w:p>
  <w:p w14:paraId="10D4F025" w14:textId="77777777" w:rsidR="005C28D3" w:rsidRDefault="005C28D3"/>
  <w:p w14:paraId="540D8672" w14:textId="77777777" w:rsidR="005C28D3" w:rsidRDefault="005C28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7040D" w14:textId="178DF9A7" w:rsidR="00531E50" w:rsidRPr="00900293" w:rsidRDefault="00B84017" w:rsidP="00900293">
    <w:pPr>
      <w:jc w:val="right"/>
      <w:rPr>
        <w:b/>
      </w:rPr>
    </w:pPr>
    <w:r>
      <w:rPr>
        <w:b/>
      </w:rPr>
      <w:t>[CSC8</w:t>
    </w:r>
    <w:r w:rsidR="00195A6E">
      <w:rPr>
        <w:b/>
      </w:rPr>
      <w:t>0</w:t>
    </w:r>
    <w:r w:rsidR="00223A93">
      <w:rPr>
        <w:b/>
      </w:rPr>
      <w:t>15</w:t>
    </w:r>
    <w:r>
      <w:rPr>
        <w:b/>
      </w:rPr>
      <w:t>]</w:t>
    </w:r>
  </w:p>
  <w:p w14:paraId="74635DDB" w14:textId="77777777" w:rsidR="005C28D3" w:rsidRDefault="005C28D3"/>
  <w:p w14:paraId="2314936C" w14:textId="77777777" w:rsidR="005C28D3" w:rsidRDefault="005C28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EBDE9" w14:textId="42EC3676" w:rsidR="00531E50" w:rsidRPr="008906DB" w:rsidRDefault="00B84017" w:rsidP="009860D7">
    <w:pPr>
      <w:pStyle w:val="Header"/>
      <w:jc w:val="right"/>
      <w:rPr>
        <w:b/>
      </w:rPr>
    </w:pPr>
    <w:r>
      <w:rPr>
        <w:b/>
      </w:rPr>
      <w:t>[CSC8</w:t>
    </w:r>
    <w:r w:rsidR="00223A93">
      <w:rPr>
        <w:b/>
      </w:rPr>
      <w:t>015</w:t>
    </w:r>
    <w:r>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2A6E2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E046E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1CE8C0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D2C487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28618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CA527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1857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883B5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FA51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BD67A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138606A"/>
    <w:multiLevelType w:val="multilevel"/>
    <w:tmpl w:val="1E32C710"/>
    <w:lvl w:ilvl="0">
      <w:start w:val="1"/>
      <w:numFmt w:val="none"/>
      <w:suff w:val="nothing"/>
      <w:lvlText w:val=""/>
      <w:lvlJc w:val="left"/>
      <w:pPr>
        <w:ind w:left="0" w:firstLine="0"/>
      </w:pPr>
      <w:rPr>
        <w:rFonts w:hint="default"/>
      </w:rPr>
    </w:lvl>
    <w:lvl w:ilvl="1">
      <w:start w:val="1"/>
      <w:numFmt w:val="lowerLetter"/>
      <w:lvlText w:val="%2)"/>
      <w:lvlJc w:val="left"/>
      <w:pPr>
        <w:ind w:left="567" w:hanging="567"/>
      </w:pPr>
      <w:rPr>
        <w:rFonts w:ascii="Arial" w:eastAsiaTheme="minorHAnsi" w:hAnsi="Arial" w:cstheme="minorBidi"/>
      </w:rPr>
    </w:lvl>
    <w:lvl w:ilvl="2">
      <w:start w:val="1"/>
      <w:numFmt w:val="lowerRoman"/>
      <w:lvlText w:val="%3)"/>
      <w:lvlJc w:val="left"/>
      <w:pPr>
        <w:tabs>
          <w:tab w:val="num" w:pos="1134"/>
        </w:tabs>
        <w:ind w:left="1134"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55A7F35"/>
    <w:multiLevelType w:val="multilevel"/>
    <w:tmpl w:val="0809001D"/>
    <w:numStyleLink w:val="Subsections"/>
  </w:abstractNum>
  <w:abstractNum w:abstractNumId="13" w15:restartNumberingAfterBreak="0">
    <w:nsid w:val="0E7D7111"/>
    <w:multiLevelType w:val="multilevel"/>
    <w:tmpl w:val="1E32C710"/>
    <w:numStyleLink w:val="SectionTEXTtoSUBSECTION"/>
  </w:abstractNum>
  <w:abstractNum w:abstractNumId="14" w15:restartNumberingAfterBreak="0">
    <w:nsid w:val="119F2755"/>
    <w:multiLevelType w:val="multilevel"/>
    <w:tmpl w:val="1E32C710"/>
    <w:numStyleLink w:val="SectionTEXTtoSUBSECTION"/>
  </w:abstractNum>
  <w:abstractNum w:abstractNumId="15" w15:restartNumberingAfterBreak="0">
    <w:nsid w:val="11A2216B"/>
    <w:multiLevelType w:val="hybridMultilevel"/>
    <w:tmpl w:val="709EEB3A"/>
    <w:lvl w:ilvl="0" w:tplc="BD90F018">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1EB1121"/>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C384203"/>
    <w:multiLevelType w:val="multilevel"/>
    <w:tmpl w:val="1E32C710"/>
    <w:numStyleLink w:val="SectionTEXTtoSUBSECTION"/>
  </w:abstractNum>
  <w:abstractNum w:abstractNumId="18" w15:restartNumberingAfterBreak="0">
    <w:nsid w:val="1E1131B2"/>
    <w:multiLevelType w:val="hybridMultilevel"/>
    <w:tmpl w:val="4D484FD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1A43AD0"/>
    <w:multiLevelType w:val="multilevel"/>
    <w:tmpl w:val="1E32C710"/>
    <w:numStyleLink w:val="SectionTEXTtoSUBSECTION"/>
  </w:abstractNum>
  <w:abstractNum w:abstractNumId="20" w15:restartNumberingAfterBreak="0">
    <w:nsid w:val="244778B5"/>
    <w:multiLevelType w:val="multilevel"/>
    <w:tmpl w:val="DCBE0A3C"/>
    <w:lvl w:ilvl="0">
      <w:start w:val="1"/>
      <w:numFmt w:val="decimal"/>
      <w:lvlText w:val="%1"/>
      <w:lvlJc w:val="left"/>
      <w:pPr>
        <w:ind w:left="360" w:hanging="360"/>
      </w:pPr>
      <w:rPr>
        <w:rFonts w:hint="default"/>
      </w:rPr>
    </w:lvl>
    <w:lvl w:ilvl="1">
      <w:start w:val="1"/>
      <w:numFmt w:val="decimal"/>
      <w:lvlText w:val="Figure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5654DFB"/>
    <w:multiLevelType w:val="multilevel"/>
    <w:tmpl w:val="1E32C710"/>
    <w:numStyleLink w:val="SectionTEXTtoSUBSECTION"/>
  </w:abstractNum>
  <w:abstractNum w:abstractNumId="22" w15:restartNumberingAfterBreak="0">
    <w:nsid w:val="2A220B5F"/>
    <w:multiLevelType w:val="multilevel"/>
    <w:tmpl w:val="2A7AF828"/>
    <w:lvl w:ilvl="0">
      <w:start w:val="1"/>
      <w:numFmt w:val="bullet"/>
      <w:pStyle w:val="QuestionTEXT"/>
      <w:lvlText w:val="-"/>
      <w:lvlJc w:val="left"/>
      <w:pPr>
        <w:ind w:left="360" w:hanging="360"/>
      </w:pPr>
      <w:rPr>
        <w:rFonts w:ascii="Calibri" w:eastAsia="Times New Roman" w:hAnsi="Calibri" w:cs="Calibri" w:hint="default"/>
      </w:rPr>
    </w:lvl>
    <w:lvl w:ilvl="1">
      <w:start w:val="1"/>
      <w:numFmt w:val="lowerLetter"/>
      <w:pStyle w:val="QuestionSUBSECTION"/>
      <w:lvlText w:val="%2)"/>
      <w:lvlJc w:val="left"/>
      <w:pPr>
        <w:ind w:left="567" w:hanging="567"/>
      </w:pPr>
      <w:rPr>
        <w:rFonts w:ascii="Arial" w:eastAsiaTheme="minorHAnsi" w:hAnsi="Arial" w:cstheme="minorBidi" w:hint="default"/>
      </w:rPr>
    </w:lvl>
    <w:lvl w:ilvl="2">
      <w:start w:val="1"/>
      <w:numFmt w:val="lowerRoman"/>
      <w:lvlText w:val="%3)"/>
      <w:lvlJc w:val="left"/>
      <w:pPr>
        <w:tabs>
          <w:tab w:val="num" w:pos="1134"/>
        </w:tabs>
        <w:ind w:left="1134"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A3574E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0561AE0"/>
    <w:multiLevelType w:val="hybridMultilevel"/>
    <w:tmpl w:val="853E2414"/>
    <w:lvl w:ilvl="0" w:tplc="CCF09564">
      <w:start w:val="4"/>
      <w:numFmt w:val="bullet"/>
      <w:lvlText w:val="-"/>
      <w:lvlJc w:val="left"/>
      <w:pPr>
        <w:ind w:left="720" w:hanging="36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1E7DE1"/>
    <w:multiLevelType w:val="multilevel"/>
    <w:tmpl w:val="0809001D"/>
    <w:styleLink w:val="Subsections"/>
    <w:lvl w:ilvl="0">
      <w:start w:val="1"/>
      <w:numFmt w:val="lowerLetter"/>
      <w:lvlText w:val="%1)"/>
      <w:lvlJc w:val="left"/>
      <w:pPr>
        <w:ind w:left="360" w:hanging="360"/>
      </w:pPr>
    </w:lvl>
    <w:lvl w:ilvl="1">
      <w:start w:val="1"/>
      <w:numFmt w:val="lowerRoman"/>
      <w:lvlText w:val="%2)"/>
      <w:lvlJc w:val="left"/>
      <w:pPr>
        <w:ind w:left="720" w:hanging="360"/>
      </w:pPr>
    </w:lvl>
    <w:lvl w:ilvl="2">
      <w:start w:val="1"/>
      <w:numFmt w:val="none"/>
      <w:lvlText w:val="%3"/>
      <w:lvlJc w:val="left"/>
      <w:pPr>
        <w:ind w:left="1080" w:hanging="360"/>
      </w:pPr>
      <w:rPr>
        <w:rFonts w:ascii="Times New Roman" w:hAnsi="Times New Roman" w:hint="default"/>
        <w:color w:val="auto"/>
      </w:rPr>
    </w:lvl>
    <w:lvl w:ilvl="3">
      <w:start w:val="1"/>
      <w:numFmt w:val="none"/>
      <w:lvlText w:val="%4"/>
      <w:lvlJc w:val="left"/>
      <w:pPr>
        <w:ind w:left="1440" w:hanging="360"/>
      </w:pPr>
      <w:rPr>
        <w:rFonts w:ascii="Times New Roman" w:hAnsi="Times New Roman" w:hint="default"/>
        <w:color w:val="1F497D" w:themeColor="text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2C01E7E"/>
    <w:multiLevelType w:val="multilevel"/>
    <w:tmpl w:val="0809001D"/>
    <w:numStyleLink w:val="Subsections"/>
  </w:abstractNum>
  <w:abstractNum w:abstractNumId="27" w15:restartNumberingAfterBreak="0">
    <w:nsid w:val="3E55002C"/>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8A0825"/>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3B53B72"/>
    <w:multiLevelType w:val="multilevel"/>
    <w:tmpl w:val="1E32C710"/>
    <w:numStyleLink w:val="SectionTEXTtoSUBSECTION"/>
  </w:abstractNum>
  <w:abstractNum w:abstractNumId="30" w15:restartNumberingAfterBreak="0">
    <w:nsid w:val="48593F37"/>
    <w:multiLevelType w:val="multilevel"/>
    <w:tmpl w:val="1E32C710"/>
    <w:numStyleLink w:val="SectionTEXTtoSUBSECTION"/>
  </w:abstractNum>
  <w:abstractNum w:abstractNumId="31" w15:restartNumberingAfterBreak="0">
    <w:nsid w:val="5A596395"/>
    <w:multiLevelType w:val="multilevel"/>
    <w:tmpl w:val="1E32C710"/>
    <w:styleLink w:val="SectionTEXTtoSUBSECTION"/>
    <w:lvl w:ilvl="0">
      <w:start w:val="1"/>
      <w:numFmt w:val="none"/>
      <w:suff w:val="nothing"/>
      <w:lvlText w:val=""/>
      <w:lvlJc w:val="left"/>
      <w:pPr>
        <w:ind w:left="0" w:firstLine="0"/>
      </w:pPr>
      <w:rPr>
        <w:rFonts w:hint="default"/>
      </w:rPr>
    </w:lvl>
    <w:lvl w:ilvl="1">
      <w:start w:val="1"/>
      <w:numFmt w:val="lowerLetter"/>
      <w:lvlText w:val="%2)"/>
      <w:lvlJc w:val="left"/>
      <w:pPr>
        <w:ind w:left="567" w:hanging="567"/>
      </w:pPr>
      <w:rPr>
        <w:rFonts w:ascii="Arial" w:eastAsiaTheme="minorHAnsi" w:hAnsi="Arial" w:cstheme="minorBidi"/>
      </w:rPr>
    </w:lvl>
    <w:lvl w:ilvl="2">
      <w:start w:val="1"/>
      <w:numFmt w:val="lowerRoman"/>
      <w:lvlText w:val="%3)"/>
      <w:lvlJc w:val="left"/>
      <w:pPr>
        <w:tabs>
          <w:tab w:val="num" w:pos="1134"/>
        </w:tabs>
        <w:ind w:left="1134"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CB423AD"/>
    <w:multiLevelType w:val="multilevel"/>
    <w:tmpl w:val="1E32C710"/>
    <w:numStyleLink w:val="SectionTEXTtoSUBSECTION"/>
  </w:abstractNum>
  <w:abstractNum w:abstractNumId="33" w15:restartNumberingAfterBreak="0">
    <w:nsid w:val="647E7944"/>
    <w:multiLevelType w:val="multilevel"/>
    <w:tmpl w:val="1E32C710"/>
    <w:numStyleLink w:val="SectionTEXTtoSUBSECTION"/>
  </w:abstractNum>
  <w:abstractNum w:abstractNumId="34" w15:restartNumberingAfterBreak="0">
    <w:nsid w:val="6BB01701"/>
    <w:multiLevelType w:val="hybridMultilevel"/>
    <w:tmpl w:val="F0C8DEB2"/>
    <w:lvl w:ilvl="0" w:tplc="BD90F018">
      <w:start w:val="1"/>
      <w:numFmt w:val="bullet"/>
      <w:lvlText w:val="-"/>
      <w:lvlJc w:val="left"/>
      <w:pPr>
        <w:ind w:left="720" w:hanging="360"/>
      </w:pPr>
      <w:rPr>
        <w:rFonts w:ascii="Calibri" w:eastAsia="Times New Roman"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F13267"/>
    <w:multiLevelType w:val="multilevel"/>
    <w:tmpl w:val="B670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1F0211"/>
    <w:multiLevelType w:val="multilevel"/>
    <w:tmpl w:val="1E32C710"/>
    <w:numStyleLink w:val="SectionTEXTtoSUBSECTION"/>
  </w:abstractNum>
  <w:abstractNum w:abstractNumId="37" w15:restartNumberingAfterBreak="0">
    <w:nsid w:val="72184168"/>
    <w:multiLevelType w:val="multilevel"/>
    <w:tmpl w:val="DCBE0A3C"/>
    <w:lvl w:ilvl="0">
      <w:start w:val="1"/>
      <w:numFmt w:val="decimal"/>
      <w:lvlText w:val="%1"/>
      <w:lvlJc w:val="left"/>
      <w:pPr>
        <w:ind w:left="360" w:hanging="360"/>
      </w:pPr>
      <w:rPr>
        <w:rFonts w:hint="default"/>
      </w:rPr>
    </w:lvl>
    <w:lvl w:ilvl="1">
      <w:start w:val="1"/>
      <w:numFmt w:val="decimal"/>
      <w:lvlText w:val="Figure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C806B4"/>
    <w:multiLevelType w:val="multilevel"/>
    <w:tmpl w:val="E3D26AD6"/>
    <w:lvl w:ilvl="0">
      <w:start w:val="1"/>
      <w:numFmt w:val="none"/>
      <w:suff w:val="nothing"/>
      <w:lvlText w:val=""/>
      <w:lvlJc w:val="left"/>
      <w:pPr>
        <w:ind w:left="360" w:hanging="3"/>
      </w:pPr>
      <w:rPr>
        <w:rFonts w:hint="default"/>
      </w:rPr>
    </w:lvl>
    <w:lvl w:ilvl="1">
      <w:start w:val="1"/>
      <w:numFmt w:val="none"/>
      <w:suff w:val="nothing"/>
      <w:lvlText w:val="%2"/>
      <w:lvlJc w:val="left"/>
      <w:pPr>
        <w:ind w:left="720" w:firstLine="0"/>
      </w:pPr>
      <w:rPr>
        <w:rFonts w:hint="default"/>
      </w:rPr>
    </w:lvl>
    <w:lvl w:ilvl="2">
      <w:start w:val="1"/>
      <w:numFmt w:val="none"/>
      <w:suff w:val="nothing"/>
      <w:lvlText w:val="%3"/>
      <w:lvlJc w:val="left"/>
      <w:pPr>
        <w:ind w:left="1077" w:firstLine="0"/>
      </w:pPr>
      <w:rPr>
        <w:rFonts w:hint="default"/>
      </w:rPr>
    </w:lvl>
    <w:lvl w:ilvl="3">
      <w:start w:val="1"/>
      <w:numFmt w:val="none"/>
      <w:suff w:val="nothing"/>
      <w:lvlText w:val=""/>
      <w:lvlJc w:val="left"/>
      <w:pPr>
        <w:ind w:left="1435"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F164DAE"/>
    <w:multiLevelType w:val="multilevel"/>
    <w:tmpl w:val="0809001D"/>
    <w:numStyleLink w:val="Subsections"/>
  </w:abstractNum>
  <w:num w:numId="1">
    <w:abstractNumId w:val="25"/>
  </w:num>
  <w:num w:numId="2">
    <w:abstractNumId w:val="12"/>
  </w:num>
  <w:num w:numId="3">
    <w:abstractNumId w:val="26"/>
  </w:num>
  <w:num w:numId="4">
    <w:abstractNumId w:val="39"/>
  </w:num>
  <w:num w:numId="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19"/>
  </w:num>
  <w:num w:numId="8">
    <w:abstractNumId w:val="23"/>
  </w:num>
  <w:num w:numId="9">
    <w:abstractNumId w:val="14"/>
  </w:num>
  <w:num w:numId="10">
    <w:abstractNumId w:val="33"/>
  </w:num>
  <w:num w:numId="11">
    <w:abstractNumId w:val="13"/>
  </w:num>
  <w:num w:numId="12">
    <w:abstractNumId w:val="21"/>
  </w:num>
  <w:num w:numId="13">
    <w:abstractNumId w:val="27"/>
  </w:num>
  <w:num w:numId="14">
    <w:abstractNumId w:val="28"/>
  </w:num>
  <w:num w:numId="15">
    <w:abstractNumId w:val="1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0"/>
  </w:num>
  <w:num w:numId="27">
    <w:abstractNumId w:val="17"/>
  </w:num>
  <w:num w:numId="28">
    <w:abstractNumId w:val="29"/>
  </w:num>
  <w:num w:numId="29">
    <w:abstractNumId w:val="37"/>
  </w:num>
  <w:num w:numId="30">
    <w:abstractNumId w:val="38"/>
  </w:num>
  <w:num w:numId="31">
    <w:abstractNumId w:val="29"/>
  </w:num>
  <w:num w:numId="32">
    <w:abstractNumId w:val="30"/>
  </w:num>
  <w:num w:numId="33">
    <w:abstractNumId w:val="36"/>
  </w:num>
  <w:num w:numId="34">
    <w:abstractNumId w:val="32"/>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32"/>
  </w:num>
  <w:num w:numId="38">
    <w:abstractNumId w:val="32"/>
  </w:num>
  <w:num w:numId="39">
    <w:abstractNumId w:val="32"/>
    <w:lvlOverride w:ilvl="0">
      <w:startOverride w:val="1"/>
    </w:lvlOverride>
    <w:lvlOverride w:ilvl="1">
      <w:startOverride w:val="1"/>
    </w:lvlOverride>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18"/>
  </w:num>
  <w:num w:numId="43">
    <w:abstractNumId w:val="11"/>
  </w:num>
  <w:num w:numId="44">
    <w:abstractNumId w:val="15"/>
  </w:num>
  <w:num w:numId="45">
    <w:abstractNumId w:val="34"/>
  </w:num>
  <w:num w:numId="46">
    <w:abstractNumId w:val="24"/>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17"/>
    <w:rsid w:val="00004B94"/>
    <w:rsid w:val="0000600E"/>
    <w:rsid w:val="000242EE"/>
    <w:rsid w:val="000320B5"/>
    <w:rsid w:val="000342A9"/>
    <w:rsid w:val="00034F0A"/>
    <w:rsid w:val="00052F60"/>
    <w:rsid w:val="00062ECC"/>
    <w:rsid w:val="00083B3E"/>
    <w:rsid w:val="0008673A"/>
    <w:rsid w:val="00087337"/>
    <w:rsid w:val="000904F0"/>
    <w:rsid w:val="00093C6E"/>
    <w:rsid w:val="00097D2B"/>
    <w:rsid w:val="000A3259"/>
    <w:rsid w:val="000B17BB"/>
    <w:rsid w:val="000E6D39"/>
    <w:rsid w:val="000E7C17"/>
    <w:rsid w:val="000F11AA"/>
    <w:rsid w:val="000F260B"/>
    <w:rsid w:val="000F3513"/>
    <w:rsid w:val="000F67F0"/>
    <w:rsid w:val="00102AF4"/>
    <w:rsid w:val="001068E6"/>
    <w:rsid w:val="00120ED5"/>
    <w:rsid w:val="001250C2"/>
    <w:rsid w:val="00132CD7"/>
    <w:rsid w:val="00133665"/>
    <w:rsid w:val="00144139"/>
    <w:rsid w:val="0016257C"/>
    <w:rsid w:val="0016409B"/>
    <w:rsid w:val="001717E7"/>
    <w:rsid w:val="00176CE7"/>
    <w:rsid w:val="00184657"/>
    <w:rsid w:val="00195A6E"/>
    <w:rsid w:val="001B163C"/>
    <w:rsid w:val="001C0435"/>
    <w:rsid w:val="001C2BA0"/>
    <w:rsid w:val="001D261F"/>
    <w:rsid w:val="001E1116"/>
    <w:rsid w:val="001E249D"/>
    <w:rsid w:val="001F0AAF"/>
    <w:rsid w:val="00220269"/>
    <w:rsid w:val="00221223"/>
    <w:rsid w:val="00223A93"/>
    <w:rsid w:val="00223D6F"/>
    <w:rsid w:val="0023303C"/>
    <w:rsid w:val="00243F5B"/>
    <w:rsid w:val="00256A9E"/>
    <w:rsid w:val="00256E02"/>
    <w:rsid w:val="00257B1C"/>
    <w:rsid w:val="002754B5"/>
    <w:rsid w:val="00283517"/>
    <w:rsid w:val="00290471"/>
    <w:rsid w:val="00295D96"/>
    <w:rsid w:val="002A7D8A"/>
    <w:rsid w:val="002B0D77"/>
    <w:rsid w:val="002C014A"/>
    <w:rsid w:val="002C1366"/>
    <w:rsid w:val="002C28BF"/>
    <w:rsid w:val="002E205A"/>
    <w:rsid w:val="002F1039"/>
    <w:rsid w:val="002F3701"/>
    <w:rsid w:val="002F6718"/>
    <w:rsid w:val="00312B5B"/>
    <w:rsid w:val="0033487E"/>
    <w:rsid w:val="0036095A"/>
    <w:rsid w:val="003662C2"/>
    <w:rsid w:val="003756D8"/>
    <w:rsid w:val="003800BA"/>
    <w:rsid w:val="0039712C"/>
    <w:rsid w:val="003B03E7"/>
    <w:rsid w:val="003C35C0"/>
    <w:rsid w:val="003C465C"/>
    <w:rsid w:val="003D1715"/>
    <w:rsid w:val="003E2AEE"/>
    <w:rsid w:val="003E5CED"/>
    <w:rsid w:val="0040535A"/>
    <w:rsid w:val="00407B8D"/>
    <w:rsid w:val="004239DB"/>
    <w:rsid w:val="00432167"/>
    <w:rsid w:val="00434E45"/>
    <w:rsid w:val="00435A72"/>
    <w:rsid w:val="00442D5E"/>
    <w:rsid w:val="004512DB"/>
    <w:rsid w:val="004566B1"/>
    <w:rsid w:val="00466E56"/>
    <w:rsid w:val="00467E46"/>
    <w:rsid w:val="004708BE"/>
    <w:rsid w:val="004721B2"/>
    <w:rsid w:val="0048769E"/>
    <w:rsid w:val="004A552B"/>
    <w:rsid w:val="004B5C57"/>
    <w:rsid w:val="004C4A63"/>
    <w:rsid w:val="004C61BE"/>
    <w:rsid w:val="004D624C"/>
    <w:rsid w:val="004D6369"/>
    <w:rsid w:val="004D6822"/>
    <w:rsid w:val="004E1997"/>
    <w:rsid w:val="004F0F0E"/>
    <w:rsid w:val="004F5622"/>
    <w:rsid w:val="004F7612"/>
    <w:rsid w:val="005133B2"/>
    <w:rsid w:val="0051514B"/>
    <w:rsid w:val="00515B26"/>
    <w:rsid w:val="005163F0"/>
    <w:rsid w:val="0051689C"/>
    <w:rsid w:val="00521530"/>
    <w:rsid w:val="00521D62"/>
    <w:rsid w:val="005232BE"/>
    <w:rsid w:val="00524A24"/>
    <w:rsid w:val="005254C8"/>
    <w:rsid w:val="00525849"/>
    <w:rsid w:val="00531E50"/>
    <w:rsid w:val="00536B2F"/>
    <w:rsid w:val="0054279E"/>
    <w:rsid w:val="00553A0E"/>
    <w:rsid w:val="00554EED"/>
    <w:rsid w:val="00574111"/>
    <w:rsid w:val="00592E9D"/>
    <w:rsid w:val="0059671B"/>
    <w:rsid w:val="005B368F"/>
    <w:rsid w:val="005C28D3"/>
    <w:rsid w:val="005C3B73"/>
    <w:rsid w:val="005C741D"/>
    <w:rsid w:val="005E1E4D"/>
    <w:rsid w:val="005E2BAC"/>
    <w:rsid w:val="005F1DAB"/>
    <w:rsid w:val="005F6BDB"/>
    <w:rsid w:val="00604A00"/>
    <w:rsid w:val="00606575"/>
    <w:rsid w:val="006107A2"/>
    <w:rsid w:val="00610BC2"/>
    <w:rsid w:val="00612444"/>
    <w:rsid w:val="0061327A"/>
    <w:rsid w:val="006268BC"/>
    <w:rsid w:val="006271D2"/>
    <w:rsid w:val="0063028C"/>
    <w:rsid w:val="00642F6B"/>
    <w:rsid w:val="0064326D"/>
    <w:rsid w:val="00647EFE"/>
    <w:rsid w:val="00665C45"/>
    <w:rsid w:val="006758CC"/>
    <w:rsid w:val="00676453"/>
    <w:rsid w:val="00686A4F"/>
    <w:rsid w:val="0069466D"/>
    <w:rsid w:val="00696014"/>
    <w:rsid w:val="006B04C8"/>
    <w:rsid w:val="006B25D7"/>
    <w:rsid w:val="006C09EF"/>
    <w:rsid w:val="006D05EE"/>
    <w:rsid w:val="006D3B7C"/>
    <w:rsid w:val="006D7809"/>
    <w:rsid w:val="006E5A10"/>
    <w:rsid w:val="006E7352"/>
    <w:rsid w:val="006F1938"/>
    <w:rsid w:val="006F203C"/>
    <w:rsid w:val="006F20DD"/>
    <w:rsid w:val="006F620F"/>
    <w:rsid w:val="0070027C"/>
    <w:rsid w:val="00710342"/>
    <w:rsid w:val="0071489A"/>
    <w:rsid w:val="0072157B"/>
    <w:rsid w:val="00730800"/>
    <w:rsid w:val="00752AD0"/>
    <w:rsid w:val="007619BA"/>
    <w:rsid w:val="00766482"/>
    <w:rsid w:val="007719BE"/>
    <w:rsid w:val="00774716"/>
    <w:rsid w:val="00787528"/>
    <w:rsid w:val="007903D5"/>
    <w:rsid w:val="00791DAE"/>
    <w:rsid w:val="007B015C"/>
    <w:rsid w:val="007B71F0"/>
    <w:rsid w:val="007C403C"/>
    <w:rsid w:val="007C5252"/>
    <w:rsid w:val="007D19BF"/>
    <w:rsid w:val="007D21B0"/>
    <w:rsid w:val="007D77CA"/>
    <w:rsid w:val="007F512B"/>
    <w:rsid w:val="00812201"/>
    <w:rsid w:val="00831914"/>
    <w:rsid w:val="0084417D"/>
    <w:rsid w:val="0084766F"/>
    <w:rsid w:val="00856D76"/>
    <w:rsid w:val="008619B2"/>
    <w:rsid w:val="0086486E"/>
    <w:rsid w:val="0087054E"/>
    <w:rsid w:val="00880C85"/>
    <w:rsid w:val="00887F48"/>
    <w:rsid w:val="008906DB"/>
    <w:rsid w:val="008D07B9"/>
    <w:rsid w:val="008E51DE"/>
    <w:rsid w:val="008F49D1"/>
    <w:rsid w:val="008F7876"/>
    <w:rsid w:val="00900293"/>
    <w:rsid w:val="0090102B"/>
    <w:rsid w:val="00904D17"/>
    <w:rsid w:val="00915BC6"/>
    <w:rsid w:val="00932315"/>
    <w:rsid w:val="00935EDB"/>
    <w:rsid w:val="00944D75"/>
    <w:rsid w:val="00947A3D"/>
    <w:rsid w:val="00961010"/>
    <w:rsid w:val="00967F37"/>
    <w:rsid w:val="009860D7"/>
    <w:rsid w:val="009A5D10"/>
    <w:rsid w:val="009A6843"/>
    <w:rsid w:val="009B694D"/>
    <w:rsid w:val="009B7AE6"/>
    <w:rsid w:val="009B7B93"/>
    <w:rsid w:val="009D74AF"/>
    <w:rsid w:val="009E1078"/>
    <w:rsid w:val="009E5E44"/>
    <w:rsid w:val="009F5087"/>
    <w:rsid w:val="00A3375C"/>
    <w:rsid w:val="00A448FA"/>
    <w:rsid w:val="00A47024"/>
    <w:rsid w:val="00A557EB"/>
    <w:rsid w:val="00A81ED8"/>
    <w:rsid w:val="00A8460C"/>
    <w:rsid w:val="00A84D04"/>
    <w:rsid w:val="00A85EC3"/>
    <w:rsid w:val="00AB1A2D"/>
    <w:rsid w:val="00AB1D58"/>
    <w:rsid w:val="00AB553E"/>
    <w:rsid w:val="00AC05F9"/>
    <w:rsid w:val="00AC6407"/>
    <w:rsid w:val="00AC7FA6"/>
    <w:rsid w:val="00AD68F7"/>
    <w:rsid w:val="00AE2837"/>
    <w:rsid w:val="00AE60B1"/>
    <w:rsid w:val="00B03FA7"/>
    <w:rsid w:val="00B060FC"/>
    <w:rsid w:val="00B0660D"/>
    <w:rsid w:val="00B11DBE"/>
    <w:rsid w:val="00B153F7"/>
    <w:rsid w:val="00B26843"/>
    <w:rsid w:val="00B31266"/>
    <w:rsid w:val="00B3155E"/>
    <w:rsid w:val="00B35070"/>
    <w:rsid w:val="00B36136"/>
    <w:rsid w:val="00B4635C"/>
    <w:rsid w:val="00B4688E"/>
    <w:rsid w:val="00B47A9B"/>
    <w:rsid w:val="00B564A5"/>
    <w:rsid w:val="00B568C8"/>
    <w:rsid w:val="00B60CB6"/>
    <w:rsid w:val="00B64DD7"/>
    <w:rsid w:val="00B71790"/>
    <w:rsid w:val="00B84017"/>
    <w:rsid w:val="00B90A0F"/>
    <w:rsid w:val="00B93C78"/>
    <w:rsid w:val="00BA6093"/>
    <w:rsid w:val="00BB6948"/>
    <w:rsid w:val="00BC000D"/>
    <w:rsid w:val="00BC0765"/>
    <w:rsid w:val="00BC0FD7"/>
    <w:rsid w:val="00BC196D"/>
    <w:rsid w:val="00BC41C7"/>
    <w:rsid w:val="00BC53D8"/>
    <w:rsid w:val="00BD3199"/>
    <w:rsid w:val="00BF11B8"/>
    <w:rsid w:val="00BF38B0"/>
    <w:rsid w:val="00BF47ED"/>
    <w:rsid w:val="00C02076"/>
    <w:rsid w:val="00C1705E"/>
    <w:rsid w:val="00C217DF"/>
    <w:rsid w:val="00C379D1"/>
    <w:rsid w:val="00C403ED"/>
    <w:rsid w:val="00C45CFB"/>
    <w:rsid w:val="00C629B0"/>
    <w:rsid w:val="00C62B08"/>
    <w:rsid w:val="00C635C4"/>
    <w:rsid w:val="00C63868"/>
    <w:rsid w:val="00C6470D"/>
    <w:rsid w:val="00C704CA"/>
    <w:rsid w:val="00C71F3E"/>
    <w:rsid w:val="00C77518"/>
    <w:rsid w:val="00C8475D"/>
    <w:rsid w:val="00C855A1"/>
    <w:rsid w:val="00CB6F93"/>
    <w:rsid w:val="00CE41E5"/>
    <w:rsid w:val="00CE5453"/>
    <w:rsid w:val="00CE7A1B"/>
    <w:rsid w:val="00D04C34"/>
    <w:rsid w:val="00D318E3"/>
    <w:rsid w:val="00D31F2F"/>
    <w:rsid w:val="00D42E00"/>
    <w:rsid w:val="00D6532A"/>
    <w:rsid w:val="00D6735A"/>
    <w:rsid w:val="00D8127C"/>
    <w:rsid w:val="00D9089A"/>
    <w:rsid w:val="00D91969"/>
    <w:rsid w:val="00D924C6"/>
    <w:rsid w:val="00D94A7B"/>
    <w:rsid w:val="00D95921"/>
    <w:rsid w:val="00D972EA"/>
    <w:rsid w:val="00DA0281"/>
    <w:rsid w:val="00DA0B89"/>
    <w:rsid w:val="00DA73D2"/>
    <w:rsid w:val="00DB7076"/>
    <w:rsid w:val="00DD1C13"/>
    <w:rsid w:val="00DF0E4C"/>
    <w:rsid w:val="00DF70CA"/>
    <w:rsid w:val="00E00D78"/>
    <w:rsid w:val="00E0171C"/>
    <w:rsid w:val="00E05A80"/>
    <w:rsid w:val="00E06C47"/>
    <w:rsid w:val="00E15542"/>
    <w:rsid w:val="00E425E3"/>
    <w:rsid w:val="00E52222"/>
    <w:rsid w:val="00E54DA7"/>
    <w:rsid w:val="00E557A1"/>
    <w:rsid w:val="00E5675D"/>
    <w:rsid w:val="00E63C3E"/>
    <w:rsid w:val="00E6408C"/>
    <w:rsid w:val="00E64095"/>
    <w:rsid w:val="00E64DCC"/>
    <w:rsid w:val="00E75380"/>
    <w:rsid w:val="00E8733A"/>
    <w:rsid w:val="00E903ED"/>
    <w:rsid w:val="00EA4284"/>
    <w:rsid w:val="00EA4B8B"/>
    <w:rsid w:val="00EA6765"/>
    <w:rsid w:val="00EA7C1C"/>
    <w:rsid w:val="00EB24FA"/>
    <w:rsid w:val="00EB2F62"/>
    <w:rsid w:val="00EB489D"/>
    <w:rsid w:val="00EB5FE4"/>
    <w:rsid w:val="00EC3DF1"/>
    <w:rsid w:val="00EC4A78"/>
    <w:rsid w:val="00EC4CE1"/>
    <w:rsid w:val="00ED5C5F"/>
    <w:rsid w:val="00ED6AB3"/>
    <w:rsid w:val="00EE5853"/>
    <w:rsid w:val="00EF22F3"/>
    <w:rsid w:val="00EF279D"/>
    <w:rsid w:val="00F03145"/>
    <w:rsid w:val="00F225C3"/>
    <w:rsid w:val="00F319D6"/>
    <w:rsid w:val="00F3497A"/>
    <w:rsid w:val="00F40A31"/>
    <w:rsid w:val="00F41CEA"/>
    <w:rsid w:val="00F45832"/>
    <w:rsid w:val="00F46163"/>
    <w:rsid w:val="00F62237"/>
    <w:rsid w:val="00F6388E"/>
    <w:rsid w:val="00F70604"/>
    <w:rsid w:val="00F7428E"/>
    <w:rsid w:val="00F77108"/>
    <w:rsid w:val="00F8164F"/>
    <w:rsid w:val="00F8313B"/>
    <w:rsid w:val="00FA5F08"/>
    <w:rsid w:val="00FB464D"/>
    <w:rsid w:val="00FB7255"/>
    <w:rsid w:val="00FB7483"/>
    <w:rsid w:val="00FC2A5C"/>
    <w:rsid w:val="00FC5847"/>
    <w:rsid w:val="00FD7742"/>
    <w:rsid w:val="00FE7059"/>
    <w:rsid w:val="00FF7C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64B6C0"/>
  <w15:docId w15:val="{FB744A5E-E85F-4DA6-A791-80C089B7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0" w:defUnhideWhenUsed="0" w:defQFormat="0" w:count="375">
    <w:lsdException w:name="Normal" w:locked="0" w:uiPriority="0"/>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rsid w:val="0084766F"/>
    <w:pPr>
      <w:spacing w:after="120" w:line="264" w:lineRule="auto"/>
    </w:pPr>
    <w:rPr>
      <w:rFonts w:ascii="Arial" w:hAnsi="Arial"/>
      <w:sz w:val="32"/>
    </w:rPr>
  </w:style>
  <w:style w:type="paragraph" w:styleId="Heading1">
    <w:name w:val="heading 1"/>
    <w:basedOn w:val="Normal"/>
    <w:next w:val="Normal"/>
    <w:link w:val="Heading1Char"/>
    <w:uiPriority w:val="9"/>
    <w:semiHidden/>
    <w:unhideWhenUsed/>
    <w:qFormat/>
    <w:locked/>
    <w:rsid w:val="00FC584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locked/>
    <w:rsid w:val="00AE28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locked/>
    <w:rsid w:val="00AE283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qFormat/>
    <w:locked/>
    <w:rsid w:val="00AE283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qFormat/>
    <w:locked/>
    <w:rsid w:val="00AE283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locked/>
    <w:rsid w:val="00AE283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locked/>
    <w:rsid w:val="00AE283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locked/>
    <w:rsid w:val="00AE283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locked/>
    <w:rsid w:val="00AE283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NUMBER">
    <w:name w:val="QuestionNUMBER"/>
    <w:basedOn w:val="Normal"/>
    <w:next w:val="QuestionTEXT"/>
    <w:uiPriority w:val="1"/>
    <w:qFormat/>
    <w:rsid w:val="00083B3E"/>
    <w:pPr>
      <w:outlineLvl w:val="0"/>
    </w:pPr>
    <w:rPr>
      <w:b/>
    </w:rPr>
  </w:style>
  <w:style w:type="paragraph" w:customStyle="1" w:styleId="QuestionTEXT">
    <w:name w:val="QuestionTEXT"/>
    <w:basedOn w:val="Normal"/>
    <w:link w:val="QuestionTEXTChar"/>
    <w:uiPriority w:val="2"/>
    <w:qFormat/>
    <w:rsid w:val="005232BE"/>
    <w:pPr>
      <w:numPr>
        <w:numId w:val="41"/>
      </w:numPr>
      <w:tabs>
        <w:tab w:val="right" w:pos="9072"/>
      </w:tabs>
      <w:jc w:val="both"/>
    </w:pPr>
  </w:style>
  <w:style w:type="character" w:customStyle="1" w:styleId="Heading1Char">
    <w:name w:val="Heading 1 Char"/>
    <w:basedOn w:val="DefaultParagraphFont"/>
    <w:link w:val="Heading1"/>
    <w:uiPriority w:val="9"/>
    <w:semiHidden/>
    <w:rsid w:val="00B36136"/>
    <w:rPr>
      <w:rFonts w:asciiTheme="majorHAnsi" w:eastAsiaTheme="majorEastAsia" w:hAnsiTheme="majorHAnsi" w:cstheme="majorBidi"/>
      <w:b/>
      <w:bCs/>
      <w:color w:val="365F91" w:themeColor="accent1" w:themeShade="BF"/>
      <w:sz w:val="28"/>
      <w:szCs w:val="28"/>
    </w:rPr>
  </w:style>
  <w:style w:type="numbering" w:customStyle="1" w:styleId="Subsections">
    <w:name w:val="Subsections"/>
    <w:uiPriority w:val="99"/>
    <w:locked/>
    <w:rsid w:val="00F70604"/>
    <w:pPr>
      <w:numPr>
        <w:numId w:val="1"/>
      </w:numPr>
    </w:pPr>
  </w:style>
  <w:style w:type="character" w:customStyle="1" w:styleId="QuestionTEXTChar">
    <w:name w:val="QuestionTEXT Char"/>
    <w:basedOn w:val="DefaultParagraphFont"/>
    <w:link w:val="QuestionTEXT"/>
    <w:uiPriority w:val="2"/>
    <w:rsid w:val="005232BE"/>
    <w:rPr>
      <w:rFonts w:ascii="Times New Roman" w:hAnsi="Times New Roman"/>
      <w:sz w:val="32"/>
    </w:rPr>
  </w:style>
  <w:style w:type="paragraph" w:styleId="ListParagraph">
    <w:name w:val="List Paragraph"/>
    <w:basedOn w:val="Normal"/>
    <w:link w:val="ListParagraphChar"/>
    <w:uiPriority w:val="34"/>
    <w:qFormat/>
    <w:locked/>
    <w:rsid w:val="00F70604"/>
    <w:pPr>
      <w:ind w:left="720"/>
      <w:contextualSpacing/>
    </w:pPr>
  </w:style>
  <w:style w:type="paragraph" w:customStyle="1" w:styleId="ProgramCODE">
    <w:name w:val="ProgramCODE"/>
    <w:basedOn w:val="Normal"/>
    <w:next w:val="QuestionTEXT"/>
    <w:link w:val="ProgramCODEChar"/>
    <w:uiPriority w:val="4"/>
    <w:qFormat/>
    <w:rsid w:val="005232BE"/>
    <w:pPr>
      <w:contextualSpacing/>
    </w:pPr>
    <w:rPr>
      <w:rFonts w:ascii="Courier New" w:hAnsi="Courier New" w:cs="Courier New"/>
    </w:rPr>
  </w:style>
  <w:style w:type="character" w:customStyle="1" w:styleId="ListParagraphChar">
    <w:name w:val="List Paragraph Char"/>
    <w:basedOn w:val="DefaultParagraphFont"/>
    <w:link w:val="ListParagraph"/>
    <w:uiPriority w:val="34"/>
    <w:semiHidden/>
    <w:rsid w:val="005C741D"/>
    <w:rPr>
      <w:rFonts w:ascii="Times New Roman" w:hAnsi="Times New Roman"/>
      <w:sz w:val="28"/>
    </w:rPr>
  </w:style>
  <w:style w:type="character" w:customStyle="1" w:styleId="ProgramCODEChar">
    <w:name w:val="ProgramCODE Char"/>
    <w:basedOn w:val="DefaultParagraphFont"/>
    <w:link w:val="ProgramCODE"/>
    <w:uiPriority w:val="4"/>
    <w:rsid w:val="005232BE"/>
    <w:rPr>
      <w:rFonts w:ascii="Courier New" w:hAnsi="Courier New" w:cs="Courier New"/>
      <w:sz w:val="32"/>
    </w:rPr>
  </w:style>
  <w:style w:type="paragraph" w:styleId="Header">
    <w:name w:val="header"/>
    <w:basedOn w:val="Normal"/>
    <w:link w:val="HeaderChar"/>
    <w:uiPriority w:val="99"/>
    <w:semiHidden/>
    <w:locked/>
    <w:rsid w:val="00696014"/>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A47024"/>
    <w:rPr>
      <w:rFonts w:ascii="Times New Roman" w:hAnsi="Times New Roman"/>
      <w:sz w:val="28"/>
    </w:rPr>
  </w:style>
  <w:style w:type="numbering" w:customStyle="1" w:styleId="SectionTEXTtoSUBSECTION">
    <w:name w:val="SectionTEXTtoSUBSECTION"/>
    <w:uiPriority w:val="99"/>
    <w:rsid w:val="00312B5B"/>
    <w:pPr>
      <w:numPr>
        <w:numId w:val="6"/>
      </w:numPr>
    </w:pPr>
  </w:style>
  <w:style w:type="paragraph" w:customStyle="1" w:styleId="QuestionSUBSECTION">
    <w:name w:val="QuestionSUBSECTION"/>
    <w:basedOn w:val="QuestionTEXT"/>
    <w:link w:val="QuestionSUBSECTIONChar"/>
    <w:uiPriority w:val="3"/>
    <w:qFormat/>
    <w:rsid w:val="005232BE"/>
    <w:pPr>
      <w:numPr>
        <w:ilvl w:val="1"/>
      </w:numPr>
      <w:outlineLvl w:val="1"/>
    </w:pPr>
  </w:style>
  <w:style w:type="character" w:customStyle="1" w:styleId="QuestionSUBSECTIONChar">
    <w:name w:val="QuestionSUBSECTION Char"/>
    <w:basedOn w:val="QuestionTEXTChar"/>
    <w:link w:val="QuestionSUBSECTION"/>
    <w:uiPriority w:val="3"/>
    <w:rsid w:val="005232BE"/>
    <w:rPr>
      <w:rFonts w:ascii="Times New Roman" w:hAnsi="Times New Roman"/>
      <w:sz w:val="32"/>
    </w:rPr>
  </w:style>
  <w:style w:type="numbering" w:styleId="111111">
    <w:name w:val="Outline List 2"/>
    <w:basedOn w:val="NoList"/>
    <w:uiPriority w:val="99"/>
    <w:semiHidden/>
    <w:unhideWhenUsed/>
    <w:locked/>
    <w:rsid w:val="00AE2837"/>
    <w:pPr>
      <w:numPr>
        <w:numId w:val="13"/>
      </w:numPr>
    </w:pPr>
  </w:style>
  <w:style w:type="numbering" w:styleId="1ai">
    <w:name w:val="Outline List 1"/>
    <w:basedOn w:val="NoList"/>
    <w:uiPriority w:val="99"/>
    <w:semiHidden/>
    <w:unhideWhenUsed/>
    <w:locked/>
    <w:rsid w:val="00AE2837"/>
    <w:pPr>
      <w:numPr>
        <w:numId w:val="14"/>
      </w:numPr>
    </w:pPr>
  </w:style>
  <w:style w:type="character" w:customStyle="1" w:styleId="Heading2Char">
    <w:name w:val="Heading 2 Char"/>
    <w:basedOn w:val="DefaultParagraphFont"/>
    <w:link w:val="Heading2"/>
    <w:uiPriority w:val="9"/>
    <w:semiHidden/>
    <w:rsid w:val="00B361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7076"/>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DB7076"/>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semiHidden/>
    <w:rsid w:val="00DB7076"/>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DB7076"/>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DB7076"/>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DB70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7076"/>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locked/>
    <w:rsid w:val="00AE2837"/>
    <w:pPr>
      <w:numPr>
        <w:numId w:val="15"/>
      </w:numPr>
    </w:pPr>
  </w:style>
  <w:style w:type="paragraph" w:styleId="BalloonText">
    <w:name w:val="Balloon Text"/>
    <w:basedOn w:val="Normal"/>
    <w:link w:val="BalloonTextChar"/>
    <w:uiPriority w:val="99"/>
    <w:semiHidden/>
    <w:locked/>
    <w:rsid w:val="00AE28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076"/>
    <w:rPr>
      <w:rFonts w:ascii="Tahoma" w:hAnsi="Tahoma" w:cs="Tahoma"/>
      <w:sz w:val="16"/>
      <w:szCs w:val="16"/>
    </w:rPr>
  </w:style>
  <w:style w:type="paragraph" w:styleId="Bibliography">
    <w:name w:val="Bibliography"/>
    <w:basedOn w:val="Normal"/>
    <w:next w:val="Normal"/>
    <w:uiPriority w:val="37"/>
    <w:semiHidden/>
    <w:locked/>
    <w:rsid w:val="00AE2837"/>
  </w:style>
  <w:style w:type="paragraph" w:styleId="BlockText">
    <w:name w:val="Block Text"/>
    <w:basedOn w:val="Normal"/>
    <w:uiPriority w:val="99"/>
    <w:semiHidden/>
    <w:locked/>
    <w:rsid w:val="00AE2837"/>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locked/>
    <w:rsid w:val="00AE2837"/>
  </w:style>
  <w:style w:type="character" w:customStyle="1" w:styleId="BodyTextChar">
    <w:name w:val="Body Text Char"/>
    <w:basedOn w:val="DefaultParagraphFont"/>
    <w:link w:val="BodyText"/>
    <w:uiPriority w:val="99"/>
    <w:semiHidden/>
    <w:rsid w:val="00DB7076"/>
    <w:rPr>
      <w:rFonts w:ascii="Times New Roman" w:hAnsi="Times New Roman"/>
      <w:sz w:val="28"/>
    </w:rPr>
  </w:style>
  <w:style w:type="paragraph" w:styleId="BodyText2">
    <w:name w:val="Body Text 2"/>
    <w:basedOn w:val="Normal"/>
    <w:link w:val="BodyText2Char"/>
    <w:uiPriority w:val="99"/>
    <w:semiHidden/>
    <w:locked/>
    <w:rsid w:val="00AE2837"/>
    <w:pPr>
      <w:spacing w:line="480" w:lineRule="auto"/>
    </w:pPr>
  </w:style>
  <w:style w:type="character" w:customStyle="1" w:styleId="BodyText2Char">
    <w:name w:val="Body Text 2 Char"/>
    <w:basedOn w:val="DefaultParagraphFont"/>
    <w:link w:val="BodyText2"/>
    <w:uiPriority w:val="99"/>
    <w:semiHidden/>
    <w:rsid w:val="00DB7076"/>
    <w:rPr>
      <w:rFonts w:ascii="Times New Roman" w:hAnsi="Times New Roman"/>
      <w:sz w:val="28"/>
    </w:rPr>
  </w:style>
  <w:style w:type="paragraph" w:styleId="BodyText3">
    <w:name w:val="Body Text 3"/>
    <w:basedOn w:val="Normal"/>
    <w:link w:val="BodyText3Char"/>
    <w:uiPriority w:val="99"/>
    <w:semiHidden/>
    <w:locked/>
    <w:rsid w:val="00AE2837"/>
    <w:rPr>
      <w:sz w:val="16"/>
      <w:szCs w:val="16"/>
    </w:rPr>
  </w:style>
  <w:style w:type="character" w:customStyle="1" w:styleId="BodyText3Char">
    <w:name w:val="Body Text 3 Char"/>
    <w:basedOn w:val="DefaultParagraphFont"/>
    <w:link w:val="BodyText3"/>
    <w:uiPriority w:val="99"/>
    <w:semiHidden/>
    <w:rsid w:val="00DB7076"/>
    <w:rPr>
      <w:rFonts w:ascii="Times New Roman" w:hAnsi="Times New Roman"/>
      <w:sz w:val="16"/>
      <w:szCs w:val="16"/>
    </w:rPr>
  </w:style>
  <w:style w:type="paragraph" w:styleId="BodyTextFirstIndent">
    <w:name w:val="Body Text First Indent"/>
    <w:basedOn w:val="BodyText"/>
    <w:link w:val="BodyTextFirstIndentChar"/>
    <w:uiPriority w:val="99"/>
    <w:semiHidden/>
    <w:locked/>
    <w:rsid w:val="00AE2837"/>
    <w:pPr>
      <w:spacing w:after="0"/>
      <w:ind w:firstLine="360"/>
    </w:pPr>
  </w:style>
  <w:style w:type="character" w:customStyle="1" w:styleId="BodyTextFirstIndentChar">
    <w:name w:val="Body Text First Indent Char"/>
    <w:basedOn w:val="BodyTextChar"/>
    <w:link w:val="BodyTextFirstIndent"/>
    <w:uiPriority w:val="99"/>
    <w:semiHidden/>
    <w:rsid w:val="00DB7076"/>
    <w:rPr>
      <w:rFonts w:ascii="Times New Roman" w:hAnsi="Times New Roman"/>
      <w:sz w:val="28"/>
    </w:rPr>
  </w:style>
  <w:style w:type="paragraph" w:styleId="BodyTextIndent">
    <w:name w:val="Body Text Indent"/>
    <w:basedOn w:val="Normal"/>
    <w:link w:val="BodyTextIndentChar"/>
    <w:uiPriority w:val="99"/>
    <w:semiHidden/>
    <w:locked/>
    <w:rsid w:val="00AE2837"/>
    <w:pPr>
      <w:ind w:left="283"/>
    </w:pPr>
  </w:style>
  <w:style w:type="character" w:customStyle="1" w:styleId="BodyTextIndentChar">
    <w:name w:val="Body Text Indent Char"/>
    <w:basedOn w:val="DefaultParagraphFont"/>
    <w:link w:val="BodyTextIndent"/>
    <w:uiPriority w:val="99"/>
    <w:semiHidden/>
    <w:rsid w:val="00DB7076"/>
    <w:rPr>
      <w:rFonts w:ascii="Times New Roman" w:hAnsi="Times New Roman"/>
      <w:sz w:val="28"/>
    </w:rPr>
  </w:style>
  <w:style w:type="paragraph" w:styleId="BodyTextFirstIndent2">
    <w:name w:val="Body Text First Indent 2"/>
    <w:basedOn w:val="BodyTextIndent"/>
    <w:link w:val="BodyTextFirstIndent2Char"/>
    <w:uiPriority w:val="99"/>
    <w:semiHidden/>
    <w:locked/>
    <w:rsid w:val="00AE2837"/>
    <w:pPr>
      <w:spacing w:after="0"/>
      <w:ind w:left="360" w:firstLine="360"/>
    </w:pPr>
  </w:style>
  <w:style w:type="character" w:customStyle="1" w:styleId="BodyTextFirstIndent2Char">
    <w:name w:val="Body Text First Indent 2 Char"/>
    <w:basedOn w:val="BodyTextIndentChar"/>
    <w:link w:val="BodyTextFirstIndent2"/>
    <w:uiPriority w:val="99"/>
    <w:semiHidden/>
    <w:rsid w:val="00DB7076"/>
    <w:rPr>
      <w:rFonts w:ascii="Times New Roman" w:hAnsi="Times New Roman"/>
      <w:sz w:val="28"/>
    </w:rPr>
  </w:style>
  <w:style w:type="paragraph" w:styleId="BodyTextIndent2">
    <w:name w:val="Body Text Indent 2"/>
    <w:basedOn w:val="Normal"/>
    <w:link w:val="BodyTextIndent2Char"/>
    <w:uiPriority w:val="99"/>
    <w:semiHidden/>
    <w:locked/>
    <w:rsid w:val="00AE2837"/>
    <w:pPr>
      <w:spacing w:line="480" w:lineRule="auto"/>
      <w:ind w:left="283"/>
    </w:pPr>
  </w:style>
  <w:style w:type="character" w:customStyle="1" w:styleId="BodyTextIndent2Char">
    <w:name w:val="Body Text Indent 2 Char"/>
    <w:basedOn w:val="DefaultParagraphFont"/>
    <w:link w:val="BodyTextIndent2"/>
    <w:uiPriority w:val="99"/>
    <w:semiHidden/>
    <w:rsid w:val="00DB7076"/>
    <w:rPr>
      <w:rFonts w:ascii="Times New Roman" w:hAnsi="Times New Roman"/>
      <w:sz w:val="28"/>
    </w:rPr>
  </w:style>
  <w:style w:type="paragraph" w:styleId="BodyTextIndent3">
    <w:name w:val="Body Text Indent 3"/>
    <w:basedOn w:val="Normal"/>
    <w:link w:val="BodyTextIndent3Char"/>
    <w:uiPriority w:val="99"/>
    <w:semiHidden/>
    <w:locked/>
    <w:rsid w:val="00AE2837"/>
    <w:pPr>
      <w:ind w:left="283"/>
    </w:pPr>
    <w:rPr>
      <w:sz w:val="16"/>
      <w:szCs w:val="16"/>
    </w:rPr>
  </w:style>
  <w:style w:type="character" w:customStyle="1" w:styleId="BodyTextIndent3Char">
    <w:name w:val="Body Text Indent 3 Char"/>
    <w:basedOn w:val="DefaultParagraphFont"/>
    <w:link w:val="BodyTextIndent3"/>
    <w:uiPriority w:val="99"/>
    <w:semiHidden/>
    <w:rsid w:val="00DB7076"/>
    <w:rPr>
      <w:rFonts w:ascii="Times New Roman" w:hAnsi="Times New Roman"/>
      <w:sz w:val="16"/>
      <w:szCs w:val="16"/>
    </w:rPr>
  </w:style>
  <w:style w:type="character" w:styleId="BookTitle">
    <w:name w:val="Book Title"/>
    <w:basedOn w:val="DefaultParagraphFont"/>
    <w:uiPriority w:val="33"/>
    <w:semiHidden/>
    <w:qFormat/>
    <w:locked/>
    <w:rsid w:val="00AE2837"/>
    <w:rPr>
      <w:b/>
      <w:bCs/>
      <w:smallCaps/>
      <w:spacing w:val="5"/>
    </w:rPr>
  </w:style>
  <w:style w:type="paragraph" w:styleId="Caption">
    <w:name w:val="caption"/>
    <w:basedOn w:val="Normal"/>
    <w:next w:val="Normal"/>
    <w:uiPriority w:val="35"/>
    <w:semiHidden/>
    <w:qFormat/>
    <w:locked/>
    <w:rsid w:val="00AE2837"/>
    <w:pPr>
      <w:spacing w:after="200" w:line="240" w:lineRule="auto"/>
    </w:pPr>
    <w:rPr>
      <w:b/>
      <w:bCs/>
      <w:color w:val="4F81BD" w:themeColor="accent1"/>
      <w:sz w:val="18"/>
      <w:szCs w:val="18"/>
    </w:rPr>
  </w:style>
  <w:style w:type="paragraph" w:styleId="Closing">
    <w:name w:val="Closing"/>
    <w:basedOn w:val="Normal"/>
    <w:link w:val="ClosingChar"/>
    <w:uiPriority w:val="99"/>
    <w:semiHidden/>
    <w:locked/>
    <w:rsid w:val="00AE2837"/>
    <w:pPr>
      <w:spacing w:line="240" w:lineRule="auto"/>
      <w:ind w:left="4252"/>
    </w:pPr>
  </w:style>
  <w:style w:type="character" w:customStyle="1" w:styleId="ClosingChar">
    <w:name w:val="Closing Char"/>
    <w:basedOn w:val="DefaultParagraphFont"/>
    <w:link w:val="Closing"/>
    <w:uiPriority w:val="99"/>
    <w:semiHidden/>
    <w:rsid w:val="00DB7076"/>
    <w:rPr>
      <w:rFonts w:ascii="Times New Roman" w:hAnsi="Times New Roman"/>
      <w:sz w:val="28"/>
    </w:rPr>
  </w:style>
  <w:style w:type="table" w:styleId="ColorfulGrid">
    <w:name w:val="Colorful Grid"/>
    <w:basedOn w:val="TableNormal"/>
    <w:uiPriority w:val="73"/>
    <w:locked/>
    <w:rsid w:val="00AE283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locked/>
    <w:rsid w:val="00AE283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locked/>
    <w:rsid w:val="00AE283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locked/>
    <w:rsid w:val="00AE283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locked/>
    <w:rsid w:val="00AE283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locked/>
    <w:rsid w:val="00AE283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locked/>
    <w:rsid w:val="00AE283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locked/>
    <w:rsid w:val="00AE283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locked/>
    <w:rsid w:val="00AE2837"/>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locked/>
    <w:rsid w:val="00AE2837"/>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locked/>
    <w:rsid w:val="00AE2837"/>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locked/>
    <w:rsid w:val="00AE2837"/>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locked/>
    <w:rsid w:val="00AE2837"/>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locked/>
    <w:rsid w:val="00AE2837"/>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locked/>
    <w:rsid w:val="00AE2837"/>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locked/>
    <w:rsid w:val="00AE2837"/>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locked/>
    <w:rsid w:val="00AE2837"/>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locked/>
    <w:rsid w:val="00AE2837"/>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locked/>
    <w:rsid w:val="00AE2837"/>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AE2837"/>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locked/>
    <w:rsid w:val="00AE2837"/>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locked/>
    <w:rsid w:val="00AE2837"/>
    <w:rPr>
      <w:sz w:val="16"/>
      <w:szCs w:val="16"/>
    </w:rPr>
  </w:style>
  <w:style w:type="paragraph" w:styleId="CommentText">
    <w:name w:val="annotation text"/>
    <w:basedOn w:val="Normal"/>
    <w:link w:val="CommentTextChar"/>
    <w:uiPriority w:val="99"/>
    <w:semiHidden/>
    <w:locked/>
    <w:rsid w:val="00AE2837"/>
    <w:pPr>
      <w:spacing w:line="240" w:lineRule="auto"/>
    </w:pPr>
    <w:rPr>
      <w:sz w:val="20"/>
      <w:szCs w:val="20"/>
    </w:rPr>
  </w:style>
  <w:style w:type="character" w:customStyle="1" w:styleId="CommentTextChar">
    <w:name w:val="Comment Text Char"/>
    <w:basedOn w:val="DefaultParagraphFont"/>
    <w:link w:val="CommentText"/>
    <w:uiPriority w:val="99"/>
    <w:semiHidden/>
    <w:rsid w:val="00DB7076"/>
    <w:rPr>
      <w:rFonts w:ascii="Times New Roman" w:hAnsi="Times New Roman"/>
      <w:sz w:val="20"/>
      <w:szCs w:val="20"/>
    </w:rPr>
  </w:style>
  <w:style w:type="paragraph" w:styleId="CommentSubject">
    <w:name w:val="annotation subject"/>
    <w:basedOn w:val="CommentText"/>
    <w:next w:val="CommentText"/>
    <w:link w:val="CommentSubjectChar"/>
    <w:uiPriority w:val="99"/>
    <w:semiHidden/>
    <w:locked/>
    <w:rsid w:val="00AE2837"/>
    <w:rPr>
      <w:b/>
      <w:bCs/>
    </w:rPr>
  </w:style>
  <w:style w:type="character" w:customStyle="1" w:styleId="CommentSubjectChar">
    <w:name w:val="Comment Subject Char"/>
    <w:basedOn w:val="CommentTextChar"/>
    <w:link w:val="CommentSubject"/>
    <w:uiPriority w:val="99"/>
    <w:semiHidden/>
    <w:rsid w:val="00DB7076"/>
    <w:rPr>
      <w:rFonts w:ascii="Times New Roman" w:hAnsi="Times New Roman"/>
      <w:b/>
      <w:bCs/>
      <w:sz w:val="20"/>
      <w:szCs w:val="20"/>
    </w:rPr>
  </w:style>
  <w:style w:type="table" w:styleId="DarkList">
    <w:name w:val="Dark List"/>
    <w:basedOn w:val="TableNormal"/>
    <w:uiPriority w:val="70"/>
    <w:locked/>
    <w:rsid w:val="00AE283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locked/>
    <w:rsid w:val="00AE2837"/>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locked/>
    <w:rsid w:val="00AE2837"/>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locked/>
    <w:rsid w:val="00AE2837"/>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locked/>
    <w:rsid w:val="00AE2837"/>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locked/>
    <w:rsid w:val="00AE2837"/>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locked/>
    <w:rsid w:val="00AE2837"/>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locked/>
    <w:rsid w:val="00AE2837"/>
  </w:style>
  <w:style w:type="character" w:customStyle="1" w:styleId="DateChar">
    <w:name w:val="Date Char"/>
    <w:basedOn w:val="DefaultParagraphFont"/>
    <w:link w:val="Date"/>
    <w:uiPriority w:val="99"/>
    <w:semiHidden/>
    <w:rsid w:val="00DB7076"/>
    <w:rPr>
      <w:rFonts w:ascii="Times New Roman" w:hAnsi="Times New Roman"/>
      <w:sz w:val="28"/>
    </w:rPr>
  </w:style>
  <w:style w:type="paragraph" w:styleId="DocumentMap">
    <w:name w:val="Document Map"/>
    <w:basedOn w:val="Normal"/>
    <w:link w:val="DocumentMapChar"/>
    <w:uiPriority w:val="99"/>
    <w:semiHidden/>
    <w:locked/>
    <w:rsid w:val="00AE283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7076"/>
    <w:rPr>
      <w:rFonts w:ascii="Tahoma" w:hAnsi="Tahoma" w:cs="Tahoma"/>
      <w:sz w:val="16"/>
      <w:szCs w:val="16"/>
    </w:rPr>
  </w:style>
  <w:style w:type="paragraph" w:styleId="E-mailSignature">
    <w:name w:val="E-mail Signature"/>
    <w:basedOn w:val="Normal"/>
    <w:link w:val="E-mailSignatureChar"/>
    <w:uiPriority w:val="99"/>
    <w:semiHidden/>
    <w:locked/>
    <w:rsid w:val="00AE2837"/>
    <w:pPr>
      <w:spacing w:line="240" w:lineRule="auto"/>
    </w:pPr>
  </w:style>
  <w:style w:type="character" w:customStyle="1" w:styleId="E-mailSignatureChar">
    <w:name w:val="E-mail Signature Char"/>
    <w:basedOn w:val="DefaultParagraphFont"/>
    <w:link w:val="E-mailSignature"/>
    <w:uiPriority w:val="99"/>
    <w:semiHidden/>
    <w:rsid w:val="00DB7076"/>
    <w:rPr>
      <w:rFonts w:ascii="Times New Roman" w:hAnsi="Times New Roman"/>
      <w:sz w:val="28"/>
    </w:rPr>
  </w:style>
  <w:style w:type="character" w:styleId="Emphasis">
    <w:name w:val="Emphasis"/>
    <w:basedOn w:val="DefaultParagraphFont"/>
    <w:uiPriority w:val="20"/>
    <w:semiHidden/>
    <w:qFormat/>
    <w:locked/>
    <w:rsid w:val="00AE2837"/>
    <w:rPr>
      <w:i/>
      <w:iCs/>
    </w:rPr>
  </w:style>
  <w:style w:type="character" w:styleId="EndnoteReference">
    <w:name w:val="endnote reference"/>
    <w:basedOn w:val="DefaultParagraphFont"/>
    <w:uiPriority w:val="99"/>
    <w:semiHidden/>
    <w:locked/>
    <w:rsid w:val="00AE2837"/>
    <w:rPr>
      <w:vertAlign w:val="superscript"/>
    </w:rPr>
  </w:style>
  <w:style w:type="paragraph" w:styleId="EndnoteText">
    <w:name w:val="endnote text"/>
    <w:basedOn w:val="Normal"/>
    <w:link w:val="EndnoteTextChar"/>
    <w:uiPriority w:val="99"/>
    <w:semiHidden/>
    <w:locked/>
    <w:rsid w:val="00AE2837"/>
    <w:pPr>
      <w:spacing w:line="240" w:lineRule="auto"/>
    </w:pPr>
    <w:rPr>
      <w:sz w:val="20"/>
      <w:szCs w:val="20"/>
    </w:rPr>
  </w:style>
  <w:style w:type="character" w:customStyle="1" w:styleId="EndnoteTextChar">
    <w:name w:val="Endnote Text Char"/>
    <w:basedOn w:val="DefaultParagraphFont"/>
    <w:link w:val="EndnoteText"/>
    <w:uiPriority w:val="99"/>
    <w:semiHidden/>
    <w:rsid w:val="00DB7076"/>
    <w:rPr>
      <w:rFonts w:ascii="Times New Roman" w:hAnsi="Times New Roman"/>
      <w:sz w:val="20"/>
      <w:szCs w:val="20"/>
    </w:rPr>
  </w:style>
  <w:style w:type="paragraph" w:styleId="EnvelopeAddress">
    <w:name w:val="envelope address"/>
    <w:basedOn w:val="Normal"/>
    <w:uiPriority w:val="99"/>
    <w:semiHidden/>
    <w:locked/>
    <w:rsid w:val="00AE283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locked/>
    <w:rsid w:val="00AE283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locked/>
    <w:rsid w:val="00AE2837"/>
    <w:rPr>
      <w:color w:val="800080" w:themeColor="followedHyperlink"/>
      <w:u w:val="single"/>
    </w:rPr>
  </w:style>
  <w:style w:type="paragraph" w:styleId="Footer">
    <w:name w:val="footer"/>
    <w:basedOn w:val="Normal"/>
    <w:link w:val="FooterChar"/>
    <w:uiPriority w:val="99"/>
    <w:locked/>
    <w:rsid w:val="00AE283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DB7076"/>
    <w:rPr>
      <w:rFonts w:ascii="Times New Roman" w:hAnsi="Times New Roman"/>
      <w:sz w:val="28"/>
    </w:rPr>
  </w:style>
  <w:style w:type="character" w:styleId="FootnoteReference">
    <w:name w:val="footnote reference"/>
    <w:basedOn w:val="DefaultParagraphFont"/>
    <w:uiPriority w:val="99"/>
    <w:semiHidden/>
    <w:locked/>
    <w:rsid w:val="00AE2837"/>
    <w:rPr>
      <w:vertAlign w:val="superscript"/>
    </w:rPr>
  </w:style>
  <w:style w:type="paragraph" w:styleId="FootnoteText">
    <w:name w:val="footnote text"/>
    <w:basedOn w:val="Normal"/>
    <w:link w:val="FootnoteTextChar"/>
    <w:uiPriority w:val="99"/>
    <w:semiHidden/>
    <w:locked/>
    <w:rsid w:val="00AE2837"/>
    <w:pPr>
      <w:spacing w:line="240" w:lineRule="auto"/>
    </w:pPr>
    <w:rPr>
      <w:sz w:val="20"/>
      <w:szCs w:val="20"/>
    </w:rPr>
  </w:style>
  <w:style w:type="character" w:customStyle="1" w:styleId="FootnoteTextChar">
    <w:name w:val="Footnote Text Char"/>
    <w:basedOn w:val="DefaultParagraphFont"/>
    <w:link w:val="FootnoteText"/>
    <w:uiPriority w:val="99"/>
    <w:semiHidden/>
    <w:rsid w:val="00DB7076"/>
    <w:rPr>
      <w:rFonts w:ascii="Times New Roman" w:hAnsi="Times New Roman"/>
      <w:sz w:val="20"/>
      <w:szCs w:val="20"/>
    </w:rPr>
  </w:style>
  <w:style w:type="character" w:styleId="HTMLAcronym">
    <w:name w:val="HTML Acronym"/>
    <w:basedOn w:val="DefaultParagraphFont"/>
    <w:uiPriority w:val="99"/>
    <w:semiHidden/>
    <w:locked/>
    <w:rsid w:val="00AE2837"/>
  </w:style>
  <w:style w:type="paragraph" w:styleId="HTMLAddress">
    <w:name w:val="HTML Address"/>
    <w:basedOn w:val="Normal"/>
    <w:link w:val="HTMLAddressChar"/>
    <w:uiPriority w:val="99"/>
    <w:semiHidden/>
    <w:locked/>
    <w:rsid w:val="00AE2837"/>
    <w:pPr>
      <w:spacing w:line="240" w:lineRule="auto"/>
    </w:pPr>
    <w:rPr>
      <w:i/>
      <w:iCs/>
    </w:rPr>
  </w:style>
  <w:style w:type="character" w:customStyle="1" w:styleId="HTMLAddressChar">
    <w:name w:val="HTML Address Char"/>
    <w:basedOn w:val="DefaultParagraphFont"/>
    <w:link w:val="HTMLAddress"/>
    <w:uiPriority w:val="99"/>
    <w:semiHidden/>
    <w:rsid w:val="00DB7076"/>
    <w:rPr>
      <w:rFonts w:ascii="Times New Roman" w:hAnsi="Times New Roman"/>
      <w:i/>
      <w:iCs/>
      <w:sz w:val="28"/>
    </w:rPr>
  </w:style>
  <w:style w:type="character" w:styleId="HTMLCite">
    <w:name w:val="HTML Cite"/>
    <w:basedOn w:val="DefaultParagraphFont"/>
    <w:uiPriority w:val="99"/>
    <w:semiHidden/>
    <w:locked/>
    <w:rsid w:val="00AE2837"/>
    <w:rPr>
      <w:i/>
      <w:iCs/>
    </w:rPr>
  </w:style>
  <w:style w:type="character" w:styleId="HTMLCode">
    <w:name w:val="HTML Code"/>
    <w:basedOn w:val="DefaultParagraphFont"/>
    <w:uiPriority w:val="99"/>
    <w:semiHidden/>
    <w:locked/>
    <w:rsid w:val="00AE2837"/>
    <w:rPr>
      <w:rFonts w:ascii="Consolas" w:hAnsi="Consolas" w:cs="Consolas"/>
      <w:sz w:val="20"/>
      <w:szCs w:val="20"/>
    </w:rPr>
  </w:style>
  <w:style w:type="character" w:styleId="HTMLDefinition">
    <w:name w:val="HTML Definition"/>
    <w:basedOn w:val="DefaultParagraphFont"/>
    <w:uiPriority w:val="99"/>
    <w:semiHidden/>
    <w:locked/>
    <w:rsid w:val="00AE2837"/>
    <w:rPr>
      <w:i/>
      <w:iCs/>
    </w:rPr>
  </w:style>
  <w:style w:type="character" w:styleId="HTMLKeyboard">
    <w:name w:val="HTML Keyboard"/>
    <w:basedOn w:val="DefaultParagraphFont"/>
    <w:uiPriority w:val="99"/>
    <w:semiHidden/>
    <w:locked/>
    <w:rsid w:val="00AE2837"/>
    <w:rPr>
      <w:rFonts w:ascii="Consolas" w:hAnsi="Consolas" w:cs="Consolas"/>
      <w:sz w:val="20"/>
      <w:szCs w:val="20"/>
    </w:rPr>
  </w:style>
  <w:style w:type="paragraph" w:styleId="HTMLPreformatted">
    <w:name w:val="HTML Preformatted"/>
    <w:basedOn w:val="Normal"/>
    <w:link w:val="HTMLPreformattedChar"/>
    <w:uiPriority w:val="99"/>
    <w:semiHidden/>
    <w:locked/>
    <w:rsid w:val="00AE283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B7076"/>
    <w:rPr>
      <w:rFonts w:ascii="Consolas" w:hAnsi="Consolas" w:cs="Consolas"/>
      <w:sz w:val="20"/>
      <w:szCs w:val="20"/>
    </w:rPr>
  </w:style>
  <w:style w:type="character" w:styleId="HTMLSample">
    <w:name w:val="HTML Sample"/>
    <w:basedOn w:val="DefaultParagraphFont"/>
    <w:uiPriority w:val="99"/>
    <w:semiHidden/>
    <w:locked/>
    <w:rsid w:val="00AE2837"/>
    <w:rPr>
      <w:rFonts w:ascii="Consolas" w:hAnsi="Consolas" w:cs="Consolas"/>
      <w:sz w:val="24"/>
      <w:szCs w:val="24"/>
    </w:rPr>
  </w:style>
  <w:style w:type="character" w:styleId="HTMLTypewriter">
    <w:name w:val="HTML Typewriter"/>
    <w:basedOn w:val="DefaultParagraphFont"/>
    <w:uiPriority w:val="99"/>
    <w:semiHidden/>
    <w:locked/>
    <w:rsid w:val="00AE2837"/>
    <w:rPr>
      <w:rFonts w:ascii="Consolas" w:hAnsi="Consolas" w:cs="Consolas"/>
      <w:sz w:val="20"/>
      <w:szCs w:val="20"/>
    </w:rPr>
  </w:style>
  <w:style w:type="character" w:styleId="HTMLVariable">
    <w:name w:val="HTML Variable"/>
    <w:basedOn w:val="DefaultParagraphFont"/>
    <w:uiPriority w:val="99"/>
    <w:semiHidden/>
    <w:locked/>
    <w:rsid w:val="00AE2837"/>
    <w:rPr>
      <w:i/>
      <w:iCs/>
    </w:rPr>
  </w:style>
  <w:style w:type="character" w:styleId="Hyperlink">
    <w:name w:val="Hyperlink"/>
    <w:basedOn w:val="DefaultParagraphFont"/>
    <w:uiPriority w:val="99"/>
    <w:locked/>
    <w:rsid w:val="00AE2837"/>
    <w:rPr>
      <w:color w:val="0000FF" w:themeColor="hyperlink"/>
      <w:u w:val="single"/>
    </w:rPr>
  </w:style>
  <w:style w:type="paragraph" w:styleId="Index1">
    <w:name w:val="index 1"/>
    <w:basedOn w:val="Normal"/>
    <w:next w:val="Normal"/>
    <w:autoRedefine/>
    <w:uiPriority w:val="99"/>
    <w:semiHidden/>
    <w:locked/>
    <w:rsid w:val="00AE2837"/>
    <w:pPr>
      <w:spacing w:line="240" w:lineRule="auto"/>
      <w:ind w:left="280" w:hanging="280"/>
    </w:pPr>
  </w:style>
  <w:style w:type="paragraph" w:styleId="Index2">
    <w:name w:val="index 2"/>
    <w:basedOn w:val="Normal"/>
    <w:next w:val="Normal"/>
    <w:autoRedefine/>
    <w:uiPriority w:val="99"/>
    <w:semiHidden/>
    <w:locked/>
    <w:rsid w:val="00AE2837"/>
    <w:pPr>
      <w:spacing w:line="240" w:lineRule="auto"/>
      <w:ind w:left="560" w:hanging="280"/>
    </w:pPr>
  </w:style>
  <w:style w:type="paragraph" w:styleId="Index3">
    <w:name w:val="index 3"/>
    <w:basedOn w:val="Normal"/>
    <w:next w:val="Normal"/>
    <w:autoRedefine/>
    <w:uiPriority w:val="99"/>
    <w:semiHidden/>
    <w:locked/>
    <w:rsid w:val="00AE2837"/>
    <w:pPr>
      <w:spacing w:line="240" w:lineRule="auto"/>
      <w:ind w:left="840" w:hanging="280"/>
    </w:pPr>
  </w:style>
  <w:style w:type="paragraph" w:styleId="Index4">
    <w:name w:val="index 4"/>
    <w:basedOn w:val="Normal"/>
    <w:next w:val="Normal"/>
    <w:autoRedefine/>
    <w:uiPriority w:val="99"/>
    <w:semiHidden/>
    <w:locked/>
    <w:rsid w:val="00AE2837"/>
    <w:pPr>
      <w:spacing w:line="240" w:lineRule="auto"/>
      <w:ind w:left="1120" w:hanging="280"/>
    </w:pPr>
  </w:style>
  <w:style w:type="paragraph" w:styleId="Index5">
    <w:name w:val="index 5"/>
    <w:basedOn w:val="Normal"/>
    <w:next w:val="Normal"/>
    <w:autoRedefine/>
    <w:uiPriority w:val="99"/>
    <w:semiHidden/>
    <w:locked/>
    <w:rsid w:val="00AE2837"/>
    <w:pPr>
      <w:spacing w:line="240" w:lineRule="auto"/>
      <w:ind w:left="1400" w:hanging="280"/>
    </w:pPr>
  </w:style>
  <w:style w:type="paragraph" w:styleId="Index6">
    <w:name w:val="index 6"/>
    <w:basedOn w:val="Normal"/>
    <w:next w:val="Normal"/>
    <w:autoRedefine/>
    <w:uiPriority w:val="99"/>
    <w:semiHidden/>
    <w:locked/>
    <w:rsid w:val="00AE2837"/>
    <w:pPr>
      <w:spacing w:line="240" w:lineRule="auto"/>
      <w:ind w:left="1680" w:hanging="280"/>
    </w:pPr>
  </w:style>
  <w:style w:type="paragraph" w:styleId="Index7">
    <w:name w:val="index 7"/>
    <w:basedOn w:val="Normal"/>
    <w:next w:val="Normal"/>
    <w:autoRedefine/>
    <w:uiPriority w:val="99"/>
    <w:semiHidden/>
    <w:locked/>
    <w:rsid w:val="00AE2837"/>
    <w:pPr>
      <w:spacing w:line="240" w:lineRule="auto"/>
      <w:ind w:left="1960" w:hanging="280"/>
    </w:pPr>
  </w:style>
  <w:style w:type="paragraph" w:styleId="Index8">
    <w:name w:val="index 8"/>
    <w:basedOn w:val="Normal"/>
    <w:next w:val="Normal"/>
    <w:autoRedefine/>
    <w:uiPriority w:val="99"/>
    <w:semiHidden/>
    <w:locked/>
    <w:rsid w:val="00AE2837"/>
    <w:pPr>
      <w:spacing w:line="240" w:lineRule="auto"/>
      <w:ind w:left="2240" w:hanging="280"/>
    </w:pPr>
  </w:style>
  <w:style w:type="paragraph" w:styleId="Index9">
    <w:name w:val="index 9"/>
    <w:basedOn w:val="Normal"/>
    <w:next w:val="Normal"/>
    <w:autoRedefine/>
    <w:uiPriority w:val="99"/>
    <w:semiHidden/>
    <w:locked/>
    <w:rsid w:val="00AE2837"/>
    <w:pPr>
      <w:spacing w:line="240" w:lineRule="auto"/>
      <w:ind w:left="2520" w:hanging="280"/>
    </w:pPr>
  </w:style>
  <w:style w:type="paragraph" w:styleId="IndexHeading">
    <w:name w:val="index heading"/>
    <w:basedOn w:val="Normal"/>
    <w:next w:val="Index1"/>
    <w:uiPriority w:val="99"/>
    <w:semiHidden/>
    <w:locked/>
    <w:rsid w:val="00AE2837"/>
    <w:rPr>
      <w:rFonts w:asciiTheme="majorHAnsi" w:eastAsiaTheme="majorEastAsia" w:hAnsiTheme="majorHAnsi" w:cstheme="majorBidi"/>
      <w:b/>
      <w:bCs/>
    </w:rPr>
  </w:style>
  <w:style w:type="character" w:styleId="IntenseEmphasis">
    <w:name w:val="Intense Emphasis"/>
    <w:basedOn w:val="DefaultParagraphFont"/>
    <w:uiPriority w:val="21"/>
    <w:semiHidden/>
    <w:qFormat/>
    <w:locked/>
    <w:rsid w:val="00AE2837"/>
    <w:rPr>
      <w:b/>
      <w:bCs/>
      <w:i/>
      <w:iCs/>
      <w:color w:val="4F81BD" w:themeColor="accent1"/>
    </w:rPr>
  </w:style>
  <w:style w:type="paragraph" w:styleId="IntenseQuote">
    <w:name w:val="Intense Quote"/>
    <w:basedOn w:val="Normal"/>
    <w:next w:val="Normal"/>
    <w:link w:val="IntenseQuoteChar"/>
    <w:uiPriority w:val="30"/>
    <w:semiHidden/>
    <w:qFormat/>
    <w:locked/>
    <w:rsid w:val="00AE28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AE2837"/>
    <w:rPr>
      <w:rFonts w:ascii="Times New Roman" w:hAnsi="Times New Roman"/>
      <w:b/>
      <w:bCs/>
      <w:i/>
      <w:iCs/>
      <w:color w:val="4F81BD" w:themeColor="accent1"/>
      <w:sz w:val="28"/>
    </w:rPr>
  </w:style>
  <w:style w:type="character" w:styleId="IntenseReference">
    <w:name w:val="Intense Reference"/>
    <w:basedOn w:val="DefaultParagraphFont"/>
    <w:uiPriority w:val="32"/>
    <w:semiHidden/>
    <w:qFormat/>
    <w:locked/>
    <w:rsid w:val="00AE2837"/>
    <w:rPr>
      <w:b/>
      <w:bCs/>
      <w:smallCaps/>
      <w:color w:val="C0504D" w:themeColor="accent2"/>
      <w:spacing w:val="5"/>
      <w:u w:val="single"/>
    </w:rPr>
  </w:style>
  <w:style w:type="table" w:styleId="LightGrid">
    <w:name w:val="Light Grid"/>
    <w:basedOn w:val="TableNormal"/>
    <w:uiPriority w:val="62"/>
    <w:locked/>
    <w:rsid w:val="00AE283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locked/>
    <w:rsid w:val="00AE283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locked/>
    <w:rsid w:val="00AE283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locked/>
    <w:rsid w:val="00AE283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locked/>
    <w:rsid w:val="00AE283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locked/>
    <w:rsid w:val="00AE283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locked/>
    <w:rsid w:val="00AE283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locked/>
    <w:rsid w:val="00AE283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locked/>
    <w:rsid w:val="00AE283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locked/>
    <w:rsid w:val="00AE283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locked/>
    <w:rsid w:val="00AE283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locked/>
    <w:rsid w:val="00AE283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locked/>
    <w:rsid w:val="00AE283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locked/>
    <w:rsid w:val="00AE283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locked/>
    <w:rsid w:val="00AE28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locked/>
    <w:rsid w:val="00AE283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AE283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AE283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AE283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locked/>
    <w:rsid w:val="00AE283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locked/>
    <w:rsid w:val="00AE283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locked/>
    <w:rsid w:val="00AE2837"/>
  </w:style>
  <w:style w:type="paragraph" w:styleId="List">
    <w:name w:val="List"/>
    <w:basedOn w:val="Normal"/>
    <w:uiPriority w:val="99"/>
    <w:semiHidden/>
    <w:locked/>
    <w:rsid w:val="00AE2837"/>
    <w:pPr>
      <w:ind w:left="283" w:hanging="283"/>
      <w:contextualSpacing/>
    </w:pPr>
  </w:style>
  <w:style w:type="paragraph" w:styleId="List2">
    <w:name w:val="List 2"/>
    <w:basedOn w:val="Normal"/>
    <w:uiPriority w:val="99"/>
    <w:semiHidden/>
    <w:locked/>
    <w:rsid w:val="00AE2837"/>
    <w:pPr>
      <w:ind w:left="566" w:hanging="283"/>
      <w:contextualSpacing/>
    </w:pPr>
  </w:style>
  <w:style w:type="paragraph" w:styleId="List3">
    <w:name w:val="List 3"/>
    <w:basedOn w:val="Normal"/>
    <w:uiPriority w:val="99"/>
    <w:semiHidden/>
    <w:locked/>
    <w:rsid w:val="00AE2837"/>
    <w:pPr>
      <w:ind w:left="849" w:hanging="283"/>
      <w:contextualSpacing/>
    </w:pPr>
  </w:style>
  <w:style w:type="paragraph" w:styleId="List4">
    <w:name w:val="List 4"/>
    <w:basedOn w:val="Normal"/>
    <w:uiPriority w:val="99"/>
    <w:semiHidden/>
    <w:locked/>
    <w:rsid w:val="00AE2837"/>
    <w:pPr>
      <w:ind w:left="1132" w:hanging="283"/>
      <w:contextualSpacing/>
    </w:pPr>
  </w:style>
  <w:style w:type="paragraph" w:styleId="List5">
    <w:name w:val="List 5"/>
    <w:basedOn w:val="Normal"/>
    <w:uiPriority w:val="99"/>
    <w:semiHidden/>
    <w:locked/>
    <w:rsid w:val="00AE2837"/>
    <w:pPr>
      <w:ind w:left="1415" w:hanging="283"/>
      <w:contextualSpacing/>
    </w:pPr>
  </w:style>
  <w:style w:type="paragraph" w:styleId="ListBullet">
    <w:name w:val="List Bullet"/>
    <w:basedOn w:val="Normal"/>
    <w:uiPriority w:val="99"/>
    <w:semiHidden/>
    <w:unhideWhenUsed/>
    <w:locked/>
    <w:rsid w:val="00AE2837"/>
    <w:pPr>
      <w:numPr>
        <w:numId w:val="16"/>
      </w:numPr>
      <w:contextualSpacing/>
    </w:pPr>
  </w:style>
  <w:style w:type="paragraph" w:styleId="ListBullet2">
    <w:name w:val="List Bullet 2"/>
    <w:basedOn w:val="Normal"/>
    <w:uiPriority w:val="99"/>
    <w:semiHidden/>
    <w:locked/>
    <w:rsid w:val="00AE2837"/>
    <w:pPr>
      <w:numPr>
        <w:numId w:val="17"/>
      </w:numPr>
      <w:contextualSpacing/>
    </w:pPr>
  </w:style>
  <w:style w:type="paragraph" w:styleId="ListBullet3">
    <w:name w:val="List Bullet 3"/>
    <w:basedOn w:val="Normal"/>
    <w:uiPriority w:val="99"/>
    <w:semiHidden/>
    <w:locked/>
    <w:rsid w:val="00AE2837"/>
    <w:pPr>
      <w:numPr>
        <w:numId w:val="18"/>
      </w:numPr>
      <w:contextualSpacing/>
    </w:pPr>
  </w:style>
  <w:style w:type="paragraph" w:styleId="ListBullet4">
    <w:name w:val="List Bullet 4"/>
    <w:basedOn w:val="Normal"/>
    <w:uiPriority w:val="99"/>
    <w:semiHidden/>
    <w:locked/>
    <w:rsid w:val="00AE2837"/>
    <w:pPr>
      <w:numPr>
        <w:numId w:val="19"/>
      </w:numPr>
      <w:contextualSpacing/>
    </w:pPr>
  </w:style>
  <w:style w:type="paragraph" w:styleId="ListBullet5">
    <w:name w:val="List Bullet 5"/>
    <w:basedOn w:val="Normal"/>
    <w:uiPriority w:val="99"/>
    <w:semiHidden/>
    <w:locked/>
    <w:rsid w:val="00AE2837"/>
    <w:pPr>
      <w:numPr>
        <w:numId w:val="20"/>
      </w:numPr>
      <w:contextualSpacing/>
    </w:pPr>
  </w:style>
  <w:style w:type="paragraph" w:styleId="ListContinue">
    <w:name w:val="List Continue"/>
    <w:basedOn w:val="Normal"/>
    <w:uiPriority w:val="99"/>
    <w:semiHidden/>
    <w:locked/>
    <w:rsid w:val="00AE2837"/>
    <w:pPr>
      <w:ind w:left="283"/>
      <w:contextualSpacing/>
    </w:pPr>
  </w:style>
  <w:style w:type="paragraph" w:styleId="ListContinue2">
    <w:name w:val="List Continue 2"/>
    <w:basedOn w:val="Normal"/>
    <w:uiPriority w:val="99"/>
    <w:semiHidden/>
    <w:locked/>
    <w:rsid w:val="00AE2837"/>
    <w:pPr>
      <w:ind w:left="566"/>
      <w:contextualSpacing/>
    </w:pPr>
  </w:style>
  <w:style w:type="paragraph" w:styleId="ListContinue3">
    <w:name w:val="List Continue 3"/>
    <w:basedOn w:val="Normal"/>
    <w:uiPriority w:val="99"/>
    <w:semiHidden/>
    <w:locked/>
    <w:rsid w:val="00AE2837"/>
    <w:pPr>
      <w:ind w:left="849"/>
      <w:contextualSpacing/>
    </w:pPr>
  </w:style>
  <w:style w:type="paragraph" w:styleId="ListContinue4">
    <w:name w:val="List Continue 4"/>
    <w:basedOn w:val="Normal"/>
    <w:uiPriority w:val="99"/>
    <w:semiHidden/>
    <w:locked/>
    <w:rsid w:val="00AE2837"/>
    <w:pPr>
      <w:ind w:left="1132"/>
      <w:contextualSpacing/>
    </w:pPr>
  </w:style>
  <w:style w:type="paragraph" w:styleId="ListContinue5">
    <w:name w:val="List Continue 5"/>
    <w:basedOn w:val="Normal"/>
    <w:uiPriority w:val="99"/>
    <w:semiHidden/>
    <w:locked/>
    <w:rsid w:val="00AE2837"/>
    <w:pPr>
      <w:ind w:left="1415"/>
      <w:contextualSpacing/>
    </w:pPr>
  </w:style>
  <w:style w:type="paragraph" w:styleId="ListNumber">
    <w:name w:val="List Number"/>
    <w:basedOn w:val="Normal"/>
    <w:uiPriority w:val="99"/>
    <w:semiHidden/>
    <w:unhideWhenUsed/>
    <w:locked/>
    <w:rsid w:val="00AE2837"/>
    <w:pPr>
      <w:numPr>
        <w:numId w:val="21"/>
      </w:numPr>
      <w:contextualSpacing/>
    </w:pPr>
  </w:style>
  <w:style w:type="paragraph" w:styleId="ListNumber2">
    <w:name w:val="List Number 2"/>
    <w:basedOn w:val="Normal"/>
    <w:uiPriority w:val="99"/>
    <w:semiHidden/>
    <w:locked/>
    <w:rsid w:val="00AE2837"/>
    <w:pPr>
      <w:numPr>
        <w:numId w:val="22"/>
      </w:numPr>
      <w:contextualSpacing/>
    </w:pPr>
  </w:style>
  <w:style w:type="paragraph" w:styleId="ListNumber3">
    <w:name w:val="List Number 3"/>
    <w:basedOn w:val="Normal"/>
    <w:uiPriority w:val="99"/>
    <w:semiHidden/>
    <w:locked/>
    <w:rsid w:val="00AE2837"/>
    <w:pPr>
      <w:numPr>
        <w:numId w:val="23"/>
      </w:numPr>
      <w:contextualSpacing/>
    </w:pPr>
  </w:style>
  <w:style w:type="paragraph" w:styleId="ListNumber4">
    <w:name w:val="List Number 4"/>
    <w:basedOn w:val="Normal"/>
    <w:uiPriority w:val="99"/>
    <w:semiHidden/>
    <w:locked/>
    <w:rsid w:val="00AE2837"/>
    <w:pPr>
      <w:numPr>
        <w:numId w:val="24"/>
      </w:numPr>
      <w:contextualSpacing/>
    </w:pPr>
  </w:style>
  <w:style w:type="paragraph" w:styleId="ListNumber5">
    <w:name w:val="List Number 5"/>
    <w:basedOn w:val="Normal"/>
    <w:uiPriority w:val="99"/>
    <w:semiHidden/>
    <w:locked/>
    <w:rsid w:val="00AE2837"/>
    <w:pPr>
      <w:numPr>
        <w:numId w:val="25"/>
      </w:numPr>
      <w:contextualSpacing/>
    </w:pPr>
  </w:style>
  <w:style w:type="paragraph" w:styleId="MacroText">
    <w:name w:val="macro"/>
    <w:link w:val="MacroTextChar"/>
    <w:uiPriority w:val="99"/>
    <w:semiHidden/>
    <w:locked/>
    <w:rsid w:val="00AE2837"/>
    <w:pPr>
      <w:tabs>
        <w:tab w:val="left" w:pos="480"/>
        <w:tab w:val="left" w:pos="960"/>
        <w:tab w:val="left" w:pos="1440"/>
        <w:tab w:val="left" w:pos="1920"/>
        <w:tab w:val="left" w:pos="2400"/>
        <w:tab w:val="left" w:pos="2880"/>
        <w:tab w:val="left" w:pos="3360"/>
        <w:tab w:val="left" w:pos="3840"/>
        <w:tab w:val="left" w:pos="4320"/>
      </w:tabs>
      <w:spacing w:before="120" w:after="0" w:line="300" w:lineRule="auto"/>
    </w:pPr>
    <w:rPr>
      <w:rFonts w:ascii="Consolas" w:hAnsi="Consolas" w:cs="Consolas"/>
      <w:sz w:val="20"/>
      <w:szCs w:val="20"/>
    </w:rPr>
  </w:style>
  <w:style w:type="character" w:customStyle="1" w:styleId="MacroTextChar">
    <w:name w:val="Macro Text Char"/>
    <w:basedOn w:val="DefaultParagraphFont"/>
    <w:link w:val="MacroText"/>
    <w:uiPriority w:val="99"/>
    <w:semiHidden/>
    <w:rsid w:val="00DB7076"/>
    <w:rPr>
      <w:rFonts w:ascii="Consolas" w:hAnsi="Consolas" w:cs="Consolas"/>
      <w:sz w:val="20"/>
      <w:szCs w:val="20"/>
    </w:rPr>
  </w:style>
  <w:style w:type="table" w:styleId="MediumGrid1">
    <w:name w:val="Medium Grid 1"/>
    <w:basedOn w:val="TableNormal"/>
    <w:uiPriority w:val="67"/>
    <w:locked/>
    <w:rsid w:val="00AE283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locked/>
    <w:rsid w:val="00AE283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locked/>
    <w:rsid w:val="00AE283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locked/>
    <w:rsid w:val="00AE283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locked/>
    <w:rsid w:val="00AE283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locked/>
    <w:rsid w:val="00AE283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locked/>
    <w:rsid w:val="00AE283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locked/>
    <w:rsid w:val="00AE2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locked/>
    <w:rsid w:val="00AE2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locked/>
    <w:rsid w:val="00AE2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locked/>
    <w:rsid w:val="00AE2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locked/>
    <w:rsid w:val="00AE2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locked/>
    <w:rsid w:val="00AE2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locked/>
    <w:rsid w:val="00AE2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locked/>
    <w:rsid w:val="00AE283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locked/>
    <w:rsid w:val="00AE283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locked/>
    <w:rsid w:val="00AE283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locked/>
    <w:rsid w:val="00AE283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locked/>
    <w:rsid w:val="00AE283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locked/>
    <w:rsid w:val="00AE283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locked/>
    <w:rsid w:val="00AE283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locked/>
    <w:rsid w:val="00AE283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locked/>
    <w:rsid w:val="00AE2837"/>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locked/>
    <w:rsid w:val="00AE2837"/>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locked/>
    <w:rsid w:val="00AE2837"/>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locked/>
    <w:rsid w:val="00AE2837"/>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locked/>
    <w:rsid w:val="00AE2837"/>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locked/>
    <w:rsid w:val="00AE2837"/>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locked/>
    <w:rsid w:val="00AE2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locked/>
    <w:rsid w:val="00AE2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locked/>
    <w:rsid w:val="00AE2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locked/>
    <w:rsid w:val="00AE2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locked/>
    <w:rsid w:val="00AE2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locked/>
    <w:rsid w:val="00AE2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locked/>
    <w:rsid w:val="00AE2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locked/>
    <w:rsid w:val="00AE283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AE283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locked/>
    <w:rsid w:val="00AE283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locked/>
    <w:rsid w:val="00AE283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AE283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locked/>
    <w:rsid w:val="00AE283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locked/>
    <w:rsid w:val="00AE283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locked/>
    <w:rsid w:val="00AE28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AE28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locked/>
    <w:rsid w:val="00AE28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locked/>
    <w:rsid w:val="00AE28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locked/>
    <w:rsid w:val="00AE28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locked/>
    <w:rsid w:val="00AE28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locked/>
    <w:rsid w:val="00AE28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locked/>
    <w:rsid w:val="00AE283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B7076"/>
    <w:rPr>
      <w:rFonts w:asciiTheme="majorHAnsi" w:eastAsiaTheme="majorEastAsia" w:hAnsiTheme="majorHAnsi" w:cstheme="majorBidi"/>
      <w:sz w:val="24"/>
      <w:szCs w:val="24"/>
      <w:shd w:val="pct20" w:color="auto" w:fill="auto"/>
    </w:rPr>
  </w:style>
  <w:style w:type="paragraph" w:styleId="NoSpacing">
    <w:name w:val="No Spacing"/>
    <w:uiPriority w:val="1"/>
    <w:qFormat/>
    <w:locked/>
    <w:rsid w:val="00AE2837"/>
    <w:pPr>
      <w:spacing w:after="0" w:line="240" w:lineRule="auto"/>
    </w:pPr>
    <w:rPr>
      <w:rFonts w:ascii="Times New Roman" w:hAnsi="Times New Roman"/>
      <w:sz w:val="28"/>
    </w:rPr>
  </w:style>
  <w:style w:type="paragraph" w:styleId="NormalWeb">
    <w:name w:val="Normal (Web)"/>
    <w:basedOn w:val="Normal"/>
    <w:uiPriority w:val="99"/>
    <w:semiHidden/>
    <w:locked/>
    <w:rsid w:val="00AE2837"/>
    <w:rPr>
      <w:rFonts w:cs="Times New Roman"/>
      <w:sz w:val="24"/>
      <w:szCs w:val="24"/>
    </w:rPr>
  </w:style>
  <w:style w:type="paragraph" w:styleId="NormalIndent">
    <w:name w:val="Normal Indent"/>
    <w:basedOn w:val="Normal"/>
    <w:uiPriority w:val="99"/>
    <w:semiHidden/>
    <w:locked/>
    <w:rsid w:val="00AE2837"/>
    <w:pPr>
      <w:ind w:left="720"/>
    </w:pPr>
  </w:style>
  <w:style w:type="paragraph" w:styleId="NoteHeading">
    <w:name w:val="Note Heading"/>
    <w:basedOn w:val="Normal"/>
    <w:next w:val="Normal"/>
    <w:link w:val="NoteHeadingChar"/>
    <w:uiPriority w:val="99"/>
    <w:semiHidden/>
    <w:locked/>
    <w:rsid w:val="00AE2837"/>
    <w:pPr>
      <w:spacing w:line="240" w:lineRule="auto"/>
    </w:pPr>
  </w:style>
  <w:style w:type="character" w:customStyle="1" w:styleId="NoteHeadingChar">
    <w:name w:val="Note Heading Char"/>
    <w:basedOn w:val="DefaultParagraphFont"/>
    <w:link w:val="NoteHeading"/>
    <w:uiPriority w:val="99"/>
    <w:semiHidden/>
    <w:rsid w:val="00DB7076"/>
    <w:rPr>
      <w:rFonts w:ascii="Times New Roman" w:hAnsi="Times New Roman"/>
      <w:sz w:val="28"/>
    </w:rPr>
  </w:style>
  <w:style w:type="character" w:styleId="PageNumber">
    <w:name w:val="page number"/>
    <w:basedOn w:val="DefaultParagraphFont"/>
    <w:uiPriority w:val="99"/>
    <w:semiHidden/>
    <w:locked/>
    <w:rsid w:val="00AE2837"/>
  </w:style>
  <w:style w:type="character" w:styleId="PlaceholderText">
    <w:name w:val="Placeholder Text"/>
    <w:basedOn w:val="DefaultParagraphFont"/>
    <w:uiPriority w:val="99"/>
    <w:semiHidden/>
    <w:locked/>
    <w:rsid w:val="00AE2837"/>
    <w:rPr>
      <w:color w:val="808080"/>
    </w:rPr>
  </w:style>
  <w:style w:type="paragraph" w:styleId="PlainText">
    <w:name w:val="Plain Text"/>
    <w:basedOn w:val="Normal"/>
    <w:link w:val="PlainTextChar"/>
    <w:uiPriority w:val="99"/>
    <w:semiHidden/>
    <w:locked/>
    <w:rsid w:val="00AE283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DB7076"/>
    <w:rPr>
      <w:rFonts w:ascii="Consolas" w:hAnsi="Consolas" w:cs="Consolas"/>
      <w:sz w:val="21"/>
      <w:szCs w:val="21"/>
    </w:rPr>
  </w:style>
  <w:style w:type="paragraph" w:styleId="Quote">
    <w:name w:val="Quote"/>
    <w:basedOn w:val="Normal"/>
    <w:next w:val="Normal"/>
    <w:link w:val="QuoteChar"/>
    <w:uiPriority w:val="29"/>
    <w:semiHidden/>
    <w:qFormat/>
    <w:locked/>
    <w:rsid w:val="00AE2837"/>
    <w:rPr>
      <w:i/>
      <w:iCs/>
      <w:color w:val="000000" w:themeColor="text1"/>
    </w:rPr>
  </w:style>
  <w:style w:type="character" w:customStyle="1" w:styleId="QuoteChar">
    <w:name w:val="Quote Char"/>
    <w:basedOn w:val="DefaultParagraphFont"/>
    <w:link w:val="Quote"/>
    <w:uiPriority w:val="29"/>
    <w:semiHidden/>
    <w:rsid w:val="00AE2837"/>
    <w:rPr>
      <w:rFonts w:ascii="Times New Roman" w:hAnsi="Times New Roman"/>
      <w:i/>
      <w:iCs/>
      <w:color w:val="000000" w:themeColor="text1"/>
      <w:sz w:val="28"/>
    </w:rPr>
  </w:style>
  <w:style w:type="paragraph" w:styleId="Salutation">
    <w:name w:val="Salutation"/>
    <w:basedOn w:val="Normal"/>
    <w:next w:val="Normal"/>
    <w:link w:val="SalutationChar"/>
    <w:uiPriority w:val="99"/>
    <w:semiHidden/>
    <w:locked/>
    <w:rsid w:val="00AE2837"/>
  </w:style>
  <w:style w:type="character" w:customStyle="1" w:styleId="SalutationChar">
    <w:name w:val="Salutation Char"/>
    <w:basedOn w:val="DefaultParagraphFont"/>
    <w:link w:val="Salutation"/>
    <w:uiPriority w:val="99"/>
    <w:semiHidden/>
    <w:rsid w:val="00DB7076"/>
    <w:rPr>
      <w:rFonts w:ascii="Times New Roman" w:hAnsi="Times New Roman"/>
      <w:sz w:val="28"/>
    </w:rPr>
  </w:style>
  <w:style w:type="paragraph" w:styleId="Signature">
    <w:name w:val="Signature"/>
    <w:basedOn w:val="Normal"/>
    <w:link w:val="SignatureChar"/>
    <w:uiPriority w:val="99"/>
    <w:semiHidden/>
    <w:locked/>
    <w:rsid w:val="00AE2837"/>
    <w:pPr>
      <w:spacing w:line="240" w:lineRule="auto"/>
      <w:ind w:left="4252"/>
    </w:pPr>
  </w:style>
  <w:style w:type="character" w:customStyle="1" w:styleId="SignatureChar">
    <w:name w:val="Signature Char"/>
    <w:basedOn w:val="DefaultParagraphFont"/>
    <w:link w:val="Signature"/>
    <w:uiPriority w:val="99"/>
    <w:semiHidden/>
    <w:rsid w:val="00DB7076"/>
    <w:rPr>
      <w:rFonts w:ascii="Times New Roman" w:hAnsi="Times New Roman"/>
      <w:sz w:val="28"/>
    </w:rPr>
  </w:style>
  <w:style w:type="character" w:styleId="Strong">
    <w:name w:val="Strong"/>
    <w:basedOn w:val="DefaultParagraphFont"/>
    <w:uiPriority w:val="22"/>
    <w:semiHidden/>
    <w:qFormat/>
    <w:locked/>
    <w:rsid w:val="00AE2837"/>
    <w:rPr>
      <w:b/>
      <w:bCs/>
    </w:rPr>
  </w:style>
  <w:style w:type="paragraph" w:styleId="Subtitle">
    <w:name w:val="Subtitle"/>
    <w:basedOn w:val="Normal"/>
    <w:next w:val="Normal"/>
    <w:link w:val="SubtitleChar"/>
    <w:uiPriority w:val="11"/>
    <w:semiHidden/>
    <w:qFormat/>
    <w:locked/>
    <w:rsid w:val="00AE28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AE283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qFormat/>
    <w:locked/>
    <w:rsid w:val="00AE2837"/>
    <w:rPr>
      <w:i/>
      <w:iCs/>
      <w:color w:val="808080" w:themeColor="text1" w:themeTint="7F"/>
    </w:rPr>
  </w:style>
  <w:style w:type="character" w:styleId="SubtleReference">
    <w:name w:val="Subtle Reference"/>
    <w:basedOn w:val="DefaultParagraphFont"/>
    <w:uiPriority w:val="31"/>
    <w:semiHidden/>
    <w:qFormat/>
    <w:locked/>
    <w:rsid w:val="00AE2837"/>
    <w:rPr>
      <w:smallCaps/>
      <w:color w:val="C0504D" w:themeColor="accent2"/>
      <w:u w:val="single"/>
    </w:rPr>
  </w:style>
  <w:style w:type="table" w:styleId="Table3Deffects1">
    <w:name w:val="Table 3D effects 1"/>
    <w:basedOn w:val="TableNormal"/>
    <w:uiPriority w:val="99"/>
    <w:semiHidden/>
    <w:unhideWhenUsed/>
    <w:locked/>
    <w:rsid w:val="00AE2837"/>
    <w:pPr>
      <w:spacing w:before="120" w:after="0"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AE2837"/>
    <w:pPr>
      <w:spacing w:before="120" w:after="0"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AE2837"/>
    <w:pPr>
      <w:spacing w:before="120" w:after="0"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AE2837"/>
    <w:pPr>
      <w:spacing w:before="120" w:after="0"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AE2837"/>
    <w:pPr>
      <w:spacing w:before="120" w:after="0"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AE2837"/>
    <w:pPr>
      <w:spacing w:before="120" w:after="0"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AE2837"/>
    <w:pPr>
      <w:spacing w:before="120" w:after="0"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AE2837"/>
    <w:pPr>
      <w:spacing w:before="120" w:after="0"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AE2837"/>
    <w:pPr>
      <w:spacing w:before="120" w:after="0"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AE2837"/>
    <w:pPr>
      <w:spacing w:before="120" w:after="0"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AE2837"/>
    <w:pPr>
      <w:spacing w:before="120" w:after="0"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AE2837"/>
    <w:pPr>
      <w:spacing w:before="120" w:after="0"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AE2837"/>
    <w:pPr>
      <w:spacing w:before="120" w:after="0"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AE2837"/>
    <w:pPr>
      <w:spacing w:before="120" w:after="0"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AE2837"/>
    <w:pPr>
      <w:spacing w:before="120" w:after="0"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AE2837"/>
    <w:pPr>
      <w:spacing w:before="120" w:after="0"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AE2837"/>
    <w:pPr>
      <w:spacing w:before="120" w:after="0"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AE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locked/>
    <w:rsid w:val="00AE2837"/>
    <w:pPr>
      <w:spacing w:before="120" w:after="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AE2837"/>
    <w:pPr>
      <w:spacing w:before="120" w:after="0"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AE2837"/>
    <w:pPr>
      <w:spacing w:before="120" w:after="0"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AE2837"/>
    <w:pPr>
      <w:spacing w:before="120" w:after="0"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AE2837"/>
    <w:pPr>
      <w:spacing w:before="120" w:after="0"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AE2837"/>
    <w:pPr>
      <w:spacing w:before="120" w:after="0"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AE2837"/>
    <w:pPr>
      <w:spacing w:before="120" w:after="0"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AE2837"/>
    <w:pPr>
      <w:spacing w:before="120" w:after="0"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AE2837"/>
    <w:pPr>
      <w:spacing w:before="120" w:after="0"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AE2837"/>
    <w:pPr>
      <w:spacing w:before="120" w:after="0"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AE2837"/>
    <w:pPr>
      <w:spacing w:before="120" w:after="0"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AE2837"/>
    <w:pPr>
      <w:spacing w:before="120" w:after="0"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AE2837"/>
    <w:pPr>
      <w:spacing w:before="120" w:after="0"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AE2837"/>
    <w:pPr>
      <w:spacing w:before="120" w:after="0"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AE2837"/>
    <w:pPr>
      <w:spacing w:before="120" w:after="0"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AE2837"/>
    <w:pPr>
      <w:spacing w:before="120" w:after="0"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locked/>
    <w:rsid w:val="00AE2837"/>
    <w:pPr>
      <w:ind w:left="280" w:hanging="280"/>
    </w:pPr>
  </w:style>
  <w:style w:type="paragraph" w:styleId="TableofFigures">
    <w:name w:val="table of figures"/>
    <w:basedOn w:val="Normal"/>
    <w:next w:val="Normal"/>
    <w:uiPriority w:val="99"/>
    <w:semiHidden/>
    <w:locked/>
    <w:rsid w:val="00AE2837"/>
  </w:style>
  <w:style w:type="table" w:styleId="TableProfessional">
    <w:name w:val="Table Professional"/>
    <w:basedOn w:val="TableNormal"/>
    <w:uiPriority w:val="99"/>
    <w:semiHidden/>
    <w:unhideWhenUsed/>
    <w:locked/>
    <w:rsid w:val="00AE2837"/>
    <w:pPr>
      <w:spacing w:before="120" w:after="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AE2837"/>
    <w:pPr>
      <w:spacing w:before="120" w:after="0"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AE2837"/>
    <w:pPr>
      <w:spacing w:before="120" w:after="0"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AE2837"/>
    <w:pPr>
      <w:spacing w:before="120" w:after="0"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AE2837"/>
    <w:pPr>
      <w:spacing w:before="120" w:after="0"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AE2837"/>
    <w:pPr>
      <w:spacing w:before="120" w:after="0"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AE2837"/>
    <w:pPr>
      <w:spacing w:before="120" w:after="0"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AE2837"/>
    <w:pPr>
      <w:spacing w:before="120" w:after="0"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AE2837"/>
    <w:pPr>
      <w:spacing w:before="120" w:after="0"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AE2837"/>
    <w:pPr>
      <w:spacing w:before="120" w:after="0"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locked/>
    <w:rsid w:val="00AE28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DB7076"/>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locked/>
    <w:rsid w:val="00AE2837"/>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locked/>
    <w:rsid w:val="00AE2837"/>
    <w:pPr>
      <w:spacing w:after="100"/>
    </w:pPr>
  </w:style>
  <w:style w:type="paragraph" w:styleId="TOC2">
    <w:name w:val="toc 2"/>
    <w:basedOn w:val="Normal"/>
    <w:next w:val="Normal"/>
    <w:autoRedefine/>
    <w:uiPriority w:val="39"/>
    <w:semiHidden/>
    <w:locked/>
    <w:rsid w:val="00AE2837"/>
    <w:pPr>
      <w:spacing w:after="100"/>
      <w:ind w:left="280"/>
    </w:pPr>
  </w:style>
  <w:style w:type="paragraph" w:styleId="TOC3">
    <w:name w:val="toc 3"/>
    <w:basedOn w:val="Normal"/>
    <w:next w:val="Normal"/>
    <w:autoRedefine/>
    <w:uiPriority w:val="39"/>
    <w:semiHidden/>
    <w:locked/>
    <w:rsid w:val="00AE2837"/>
    <w:pPr>
      <w:spacing w:after="100"/>
      <w:ind w:left="560"/>
    </w:pPr>
  </w:style>
  <w:style w:type="paragraph" w:styleId="TOC4">
    <w:name w:val="toc 4"/>
    <w:basedOn w:val="Normal"/>
    <w:next w:val="Normal"/>
    <w:autoRedefine/>
    <w:uiPriority w:val="39"/>
    <w:semiHidden/>
    <w:locked/>
    <w:rsid w:val="00AE2837"/>
    <w:pPr>
      <w:spacing w:after="100"/>
      <w:ind w:left="840"/>
    </w:pPr>
  </w:style>
  <w:style w:type="paragraph" w:styleId="TOC5">
    <w:name w:val="toc 5"/>
    <w:basedOn w:val="Normal"/>
    <w:next w:val="Normal"/>
    <w:autoRedefine/>
    <w:uiPriority w:val="39"/>
    <w:semiHidden/>
    <w:locked/>
    <w:rsid w:val="00AE2837"/>
    <w:pPr>
      <w:spacing w:after="100"/>
      <w:ind w:left="1120"/>
    </w:pPr>
  </w:style>
  <w:style w:type="paragraph" w:styleId="TOC6">
    <w:name w:val="toc 6"/>
    <w:basedOn w:val="Normal"/>
    <w:next w:val="Normal"/>
    <w:autoRedefine/>
    <w:uiPriority w:val="39"/>
    <w:semiHidden/>
    <w:locked/>
    <w:rsid w:val="00AE2837"/>
    <w:pPr>
      <w:spacing w:after="100"/>
      <w:ind w:left="1400"/>
    </w:pPr>
  </w:style>
  <w:style w:type="paragraph" w:styleId="TOC7">
    <w:name w:val="toc 7"/>
    <w:basedOn w:val="Normal"/>
    <w:next w:val="Normal"/>
    <w:autoRedefine/>
    <w:uiPriority w:val="39"/>
    <w:semiHidden/>
    <w:locked/>
    <w:rsid w:val="00AE2837"/>
    <w:pPr>
      <w:spacing w:after="100"/>
      <w:ind w:left="1680"/>
    </w:pPr>
  </w:style>
  <w:style w:type="paragraph" w:styleId="TOC8">
    <w:name w:val="toc 8"/>
    <w:basedOn w:val="Normal"/>
    <w:next w:val="Normal"/>
    <w:autoRedefine/>
    <w:uiPriority w:val="39"/>
    <w:semiHidden/>
    <w:locked/>
    <w:rsid w:val="00AE2837"/>
    <w:pPr>
      <w:spacing w:after="100"/>
      <w:ind w:left="1960"/>
    </w:pPr>
  </w:style>
  <w:style w:type="paragraph" w:styleId="TOC9">
    <w:name w:val="toc 9"/>
    <w:basedOn w:val="Normal"/>
    <w:next w:val="Normal"/>
    <w:autoRedefine/>
    <w:uiPriority w:val="39"/>
    <w:semiHidden/>
    <w:locked/>
    <w:rsid w:val="00AE2837"/>
    <w:pPr>
      <w:spacing w:after="100"/>
      <w:ind w:left="2240"/>
    </w:pPr>
  </w:style>
  <w:style w:type="paragraph" w:styleId="TOCHeading">
    <w:name w:val="TOC Heading"/>
    <w:basedOn w:val="Heading1"/>
    <w:next w:val="Normal"/>
    <w:uiPriority w:val="39"/>
    <w:semiHidden/>
    <w:qFormat/>
    <w:locked/>
    <w:rsid w:val="00AE2837"/>
    <w:pPr>
      <w:outlineLvl w:val="9"/>
    </w:pPr>
  </w:style>
  <w:style w:type="paragraph" w:customStyle="1" w:styleId="FrontCoverRUBRIC">
    <w:name w:val="FrontCoverRUBRIC"/>
    <w:basedOn w:val="Normal"/>
    <w:uiPriority w:val="1"/>
    <w:qFormat/>
    <w:rsid w:val="005232BE"/>
  </w:style>
  <w:style w:type="paragraph" w:customStyle="1" w:styleId="NeedsMARKUP">
    <w:name w:val="NeedsMARKUP"/>
    <w:basedOn w:val="Normal"/>
    <w:uiPriority w:val="5"/>
    <w:rsid w:val="0016257C"/>
    <w:pPr>
      <w:shd w:val="clear" w:color="auto" w:fill="FFFF00"/>
      <w:contextualSpacing/>
    </w:pPr>
  </w:style>
  <w:style w:type="paragraph" w:customStyle="1" w:styleId="FrontCoverTITLES">
    <w:name w:val="FrontCoverTITLES"/>
    <w:basedOn w:val="Normal"/>
    <w:rsid w:val="005232BE"/>
    <w:pPr>
      <w:spacing w:before="120"/>
      <w:jc w:val="center"/>
    </w:pPr>
  </w:style>
  <w:style w:type="paragraph" w:customStyle="1" w:styleId="FrontCoverBORDERED">
    <w:name w:val="FrontCoverBORDERED"/>
    <w:basedOn w:val="Normal"/>
    <w:rsid w:val="00574111"/>
    <w:pPr>
      <w:pBdr>
        <w:top w:val="single" w:sz="18" w:space="9" w:color="auto"/>
        <w:bottom w:val="single" w:sz="18" w:space="9" w:color="auto"/>
      </w:pBdr>
      <w:spacing w:after="0" w:line="240" w:lineRule="auto"/>
      <w:jc w:val="center"/>
    </w:pPr>
    <w:rPr>
      <w:b/>
    </w:rPr>
  </w:style>
  <w:style w:type="paragraph" w:customStyle="1" w:styleId="QuestionNumber0">
    <w:name w:val="QuestionNumber"/>
    <w:basedOn w:val="Normal"/>
    <w:next w:val="Normal"/>
    <w:uiPriority w:val="99"/>
    <w:rsid w:val="00521D62"/>
    <w:pPr>
      <w:keepNext/>
      <w:tabs>
        <w:tab w:val="right" w:pos="8640"/>
      </w:tabs>
      <w:spacing w:before="140" w:after="0" w:line="240" w:lineRule="auto"/>
      <w:ind w:right="360"/>
      <w:jc w:val="both"/>
    </w:pPr>
    <w:rPr>
      <w:rFonts w:ascii="Times" w:eastAsia="Times New Roman" w:hAnsi="Times" w:cs="Times New Roman"/>
      <w:b/>
      <w:bCs/>
      <w:sz w:val="28"/>
      <w:szCs w:val="28"/>
    </w:rPr>
  </w:style>
  <w:style w:type="paragraph" w:styleId="Revision">
    <w:name w:val="Revision"/>
    <w:hidden/>
    <w:uiPriority w:val="99"/>
    <w:semiHidden/>
    <w:rsid w:val="001D261F"/>
    <w:pPr>
      <w:spacing w:after="0" w:line="240" w:lineRule="auto"/>
    </w:pPr>
    <w:rPr>
      <w:rFonts w:ascii="Arial" w:hAnsi="Arial"/>
      <w:sz w:val="32"/>
    </w:rPr>
  </w:style>
  <w:style w:type="paragraph" w:customStyle="1" w:styleId="Mark">
    <w:name w:val="Mark"/>
    <w:basedOn w:val="Normal"/>
    <w:next w:val="Normal"/>
    <w:rsid w:val="00184657"/>
    <w:pPr>
      <w:spacing w:after="40" w:line="240" w:lineRule="auto"/>
      <w:ind w:left="720" w:hanging="720"/>
      <w:jc w:val="both"/>
    </w:pPr>
    <w:rPr>
      <w:rFonts w:ascii="Times" w:eastAsia="Times New Roman" w:hAnsi="Times" w:cs="Times New Roman"/>
      <w:b/>
      <w:sz w:val="28"/>
      <w:szCs w:val="20"/>
      <w:lang w:val="en-US"/>
    </w:rPr>
  </w:style>
  <w:style w:type="paragraph" w:customStyle="1" w:styleId="SubsectionWithMark">
    <w:name w:val="SubsectionWithMark"/>
    <w:basedOn w:val="Normal"/>
    <w:rsid w:val="00184657"/>
    <w:pPr>
      <w:tabs>
        <w:tab w:val="right" w:pos="8640"/>
      </w:tabs>
      <w:spacing w:before="140" w:after="0" w:line="240" w:lineRule="auto"/>
      <w:ind w:left="540" w:right="360" w:hanging="540"/>
      <w:jc w:val="both"/>
    </w:pPr>
    <w:rPr>
      <w:rFonts w:ascii="Times" w:eastAsia="Times New Roman" w:hAnsi="Times" w:cs="Times New Roman"/>
      <w:sz w:val="28"/>
      <w:szCs w:val="28"/>
      <w:lang w:val="en-US"/>
    </w:rPr>
  </w:style>
  <w:style w:type="paragraph" w:customStyle="1" w:styleId="Sub-subsection">
    <w:name w:val="Sub-subsection"/>
    <w:basedOn w:val="Normal"/>
    <w:rsid w:val="00184657"/>
    <w:pPr>
      <w:spacing w:before="140" w:after="0" w:line="240" w:lineRule="auto"/>
      <w:ind w:left="1080" w:right="360" w:hanging="540"/>
      <w:jc w:val="both"/>
    </w:pPr>
    <w:rPr>
      <w:rFonts w:ascii="Times" w:eastAsia="Times New Roman" w:hAnsi="Times" w:cs="Times New Roman"/>
      <w:sz w:val="28"/>
      <w:szCs w:val="28"/>
      <w:lang w:val="en-US"/>
    </w:rPr>
  </w:style>
  <w:style w:type="character" w:styleId="UnresolvedMention">
    <w:name w:val="Unresolved Mention"/>
    <w:basedOn w:val="DefaultParagraphFont"/>
    <w:uiPriority w:val="99"/>
    <w:semiHidden/>
    <w:unhideWhenUsed/>
    <w:rsid w:val="00887F48"/>
    <w:rPr>
      <w:color w:val="605E5C"/>
      <w:shd w:val="clear" w:color="auto" w:fill="E1DFDD"/>
    </w:rPr>
  </w:style>
  <w:style w:type="paragraph" w:customStyle="1" w:styleId="Default">
    <w:name w:val="Default"/>
    <w:rsid w:val="0084766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65753">
      <w:bodyDiv w:val="1"/>
      <w:marLeft w:val="0"/>
      <w:marRight w:val="0"/>
      <w:marTop w:val="0"/>
      <w:marBottom w:val="0"/>
      <w:divBdr>
        <w:top w:val="none" w:sz="0" w:space="0" w:color="auto"/>
        <w:left w:val="none" w:sz="0" w:space="0" w:color="auto"/>
        <w:bottom w:val="none" w:sz="0" w:space="0" w:color="auto"/>
        <w:right w:val="none" w:sz="0" w:space="0" w:color="auto"/>
      </w:divBdr>
    </w:div>
    <w:div w:id="1721595081">
      <w:bodyDiv w:val="1"/>
      <w:marLeft w:val="0"/>
      <w:marRight w:val="0"/>
      <w:marTop w:val="0"/>
      <w:marBottom w:val="0"/>
      <w:divBdr>
        <w:top w:val="none" w:sz="0" w:space="0" w:color="auto"/>
        <w:left w:val="none" w:sz="0" w:space="0" w:color="auto"/>
        <w:bottom w:val="none" w:sz="0" w:space="0" w:color="auto"/>
        <w:right w:val="none" w:sz="0" w:space="0" w:color="auto"/>
      </w:divBdr>
    </w:div>
    <w:div w:id="208190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l.ac.uk/academic-skills-kit/good-academic-practice/plagiaris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3d.usb.urbanobservatory.ac.uk"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ropbox\Selvan\H_Duplicate\DepChallenges\AlEx\2013_14%20-%20Copy\ExamQ-SANS%20SERIF-BLANK-2013-03-3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C58EF-AD74-5E42-9370-B46A1DB49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C:\Users\Paul\Dropbox\Selvan\H_Duplicate\DepChallenges\AlEx\2013_14 - Copy\ExamQ-SANS SERIF-BLANK-2013-03-31.dotm</Template>
  <TotalTime>6</TotalTime>
  <Pages>6</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Exam Paper: School of Computing Science, Newcastle University</vt:lpstr>
    </vt:vector>
  </TitlesOfParts>
  <Company>Newcastle University</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Paper: School of Computing Science, Newcastle University</dc:title>
  <dc:creator>Paul Ezhilchelvan</dc:creator>
  <cp:lastModifiedBy>Rasha Ibrahim</cp:lastModifiedBy>
  <cp:revision>6</cp:revision>
  <cp:lastPrinted>2013-10-18T13:38:00Z</cp:lastPrinted>
  <dcterms:created xsi:type="dcterms:W3CDTF">2023-03-09T15:06:00Z</dcterms:created>
  <dcterms:modified xsi:type="dcterms:W3CDTF">2024-03-12T21:29:00Z</dcterms:modified>
</cp:coreProperties>
</file>